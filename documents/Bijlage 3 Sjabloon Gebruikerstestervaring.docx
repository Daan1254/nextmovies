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A1A4" w14:textId="274E62FE" w:rsidR="009423AA" w:rsidRDefault="00EA2A08" w:rsidP="00B54821">
      <w:pPr>
        <w:pStyle w:val="Kop1"/>
      </w:pPr>
      <w:r w:rsidRPr="00EA2A08">
        <w:t xml:space="preserve">Bijlage </w:t>
      </w:r>
      <w:r w:rsidR="00E62474">
        <w:t xml:space="preserve">3 Sjabloon </w:t>
      </w:r>
      <w:proofErr w:type="spellStart"/>
      <w:r w:rsidR="00E62474">
        <w:t>Gebuikerstest</w:t>
      </w:r>
      <w:r w:rsidR="008D34A1">
        <w:t>ervaring</w:t>
      </w:r>
      <w:proofErr w:type="spellEnd"/>
    </w:p>
    <w:p w14:paraId="693A7ED4" w14:textId="77777777" w:rsidR="00E62474" w:rsidRDefault="00E62474" w:rsidP="00E62474">
      <w:r>
        <w:t>Laat meerdere testpersonen taken uitvoeren na een instructie, waaronder beschrijving van de applicatie, doel van de test en de uit te voeren taken in de applicatie. Beoordeel de voortgang van de taakuitvoering en vraag naar de ervaring van de testpersoon. Noteer de bevindingen in de tabel.</w:t>
      </w:r>
    </w:p>
    <w:p w14:paraId="5E19A49D" w14:textId="4ABBEC7A" w:rsidR="00AF3665" w:rsidRDefault="00AF3665" w:rsidP="00AF3665"/>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E62474" w:rsidRPr="004C7C7E" w14:paraId="20F136B4" w14:textId="77777777" w:rsidTr="00E62474">
        <w:trPr>
          <w:trHeight w:val="509"/>
        </w:trPr>
        <w:tc>
          <w:tcPr>
            <w:tcW w:w="13887" w:type="dxa"/>
            <w:gridSpan w:val="9"/>
            <w:shd w:val="clear" w:color="auto" w:fill="56355B" w:themeFill="text2"/>
          </w:tcPr>
          <w:p w14:paraId="15D17E91" w14:textId="77777777" w:rsidR="00E62474" w:rsidRPr="008B6008" w:rsidRDefault="00E62474" w:rsidP="00FD4E9F">
            <w:pPr>
              <w:spacing w:after="200"/>
            </w:pPr>
            <w:r w:rsidRPr="00E62474">
              <w:rPr>
                <w:b/>
                <w:color w:val="FFFFFF" w:themeColor="background1"/>
              </w:rPr>
              <w:t>Gebruikerstest</w:t>
            </w:r>
          </w:p>
        </w:tc>
      </w:tr>
      <w:tr w:rsidR="00E62474" w:rsidRPr="004C7C7E" w14:paraId="2BE95F42" w14:textId="77777777" w:rsidTr="00FD4E9F">
        <w:trPr>
          <w:trHeight w:val="509"/>
        </w:trPr>
        <w:tc>
          <w:tcPr>
            <w:tcW w:w="13887" w:type="dxa"/>
            <w:gridSpan w:val="9"/>
            <w:shd w:val="clear" w:color="auto" w:fill="FFFFFF" w:themeFill="background1"/>
          </w:tcPr>
          <w:p w14:paraId="60CC4971" w14:textId="0FC964E1" w:rsidR="00E62474" w:rsidRDefault="00E62474" w:rsidP="00FD4E9F">
            <w:pPr>
              <w:spacing w:after="200"/>
            </w:pPr>
            <w:r w:rsidRPr="008B6008">
              <w:t xml:space="preserve">Uitvoerder: </w:t>
            </w:r>
            <w:r w:rsidR="0080391A">
              <w:t xml:space="preserve">Quin Coolen, 19 jaar oud, </w:t>
            </w:r>
            <w:proofErr w:type="spellStart"/>
            <w:r w:rsidR="0080391A">
              <w:t>hema</w:t>
            </w:r>
            <w:proofErr w:type="spellEnd"/>
            <w:r w:rsidR="0080391A">
              <w:t xml:space="preserve"> hulpkracht, veel kennis over computers, heeft de applicatie gemaakt.</w:t>
            </w:r>
          </w:p>
          <w:p w14:paraId="182A5AC8" w14:textId="6A181D8A" w:rsidR="00E62474" w:rsidRPr="008B6008" w:rsidRDefault="00E62474" w:rsidP="00FD4E9F">
            <w:pPr>
              <w:spacing w:after="200"/>
            </w:pPr>
            <w:r>
              <w:t>(</w:t>
            </w:r>
            <w:proofErr w:type="gramStart"/>
            <w:r>
              <w:t>naam</w:t>
            </w:r>
            <w:proofErr w:type="gramEnd"/>
            <w:r>
              <w:t>, leeftijd, beroep, kennis en ervaring)</w:t>
            </w:r>
          </w:p>
        </w:tc>
      </w:tr>
      <w:tr w:rsidR="00E62474" w:rsidRPr="004C7C7E" w14:paraId="3F1FF625" w14:textId="77777777" w:rsidTr="0080391A">
        <w:trPr>
          <w:trHeight w:val="388"/>
        </w:trPr>
        <w:tc>
          <w:tcPr>
            <w:tcW w:w="988" w:type="dxa"/>
            <w:vMerge w:val="restart"/>
            <w:tcBorders>
              <w:right w:val="single" w:sz="4" w:space="0" w:color="FFFFFF" w:themeColor="background1"/>
            </w:tcBorders>
            <w:shd w:val="clear" w:color="auto" w:fill="56355B" w:themeFill="text2"/>
          </w:tcPr>
          <w:p w14:paraId="32F82E16" w14:textId="77777777" w:rsidR="00E62474" w:rsidRPr="00E62474" w:rsidRDefault="00E62474" w:rsidP="00FD4E9F">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760CC3ED" w14:textId="77777777" w:rsidR="00E62474" w:rsidRPr="00E62474" w:rsidRDefault="00E62474" w:rsidP="00FD4E9F">
            <w:pPr>
              <w:spacing w:after="200"/>
              <w:rPr>
                <w:color w:val="FFFFFF" w:themeColor="background1"/>
              </w:rPr>
            </w:pPr>
            <w:r w:rsidRPr="00E62474">
              <w:rPr>
                <w:color w:val="FFFFFF" w:themeColor="background1"/>
              </w:rPr>
              <w:t>Tijdsduur</w:t>
            </w:r>
          </w:p>
          <w:p w14:paraId="62C5554E" w14:textId="77777777" w:rsidR="00E62474" w:rsidRPr="00E62474" w:rsidRDefault="00E62474" w:rsidP="00FD4E9F">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47667511" w14:textId="77777777" w:rsidR="00E62474" w:rsidRPr="00E62474" w:rsidRDefault="00E62474" w:rsidP="00FD4E9F">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40A5DDF3" w14:textId="77777777" w:rsidR="00E62474" w:rsidRPr="00E62474" w:rsidRDefault="00E62474" w:rsidP="00FD4E9F">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364085C6" w14:textId="77777777" w:rsidR="00E62474" w:rsidRPr="00E62474" w:rsidRDefault="00E62474" w:rsidP="00FD4E9F">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6458D63E" w14:textId="77777777" w:rsidR="00E62474" w:rsidRPr="00E62474" w:rsidRDefault="00E62474" w:rsidP="00FD4E9F">
            <w:pPr>
              <w:spacing w:after="200"/>
              <w:rPr>
                <w:color w:val="FFFFFF" w:themeColor="background1"/>
              </w:rPr>
            </w:pPr>
            <w:r w:rsidRPr="00E62474">
              <w:rPr>
                <w:color w:val="FFFFFF" w:themeColor="background1"/>
              </w:rPr>
              <w:t>Opmerkingen</w:t>
            </w:r>
          </w:p>
        </w:tc>
      </w:tr>
      <w:tr w:rsidR="00E62474" w:rsidRPr="004C7C7E" w14:paraId="53C1339A" w14:textId="77777777" w:rsidTr="0080391A">
        <w:trPr>
          <w:trHeight w:val="388"/>
        </w:trPr>
        <w:tc>
          <w:tcPr>
            <w:tcW w:w="988" w:type="dxa"/>
            <w:vMerge/>
            <w:tcBorders>
              <w:right w:val="single" w:sz="4" w:space="0" w:color="FFFFFF" w:themeColor="background1"/>
            </w:tcBorders>
            <w:shd w:val="clear" w:color="auto" w:fill="9CC2E5"/>
          </w:tcPr>
          <w:p w14:paraId="4832B951" w14:textId="77777777" w:rsidR="00E62474" w:rsidRDefault="00E62474" w:rsidP="00FD4E9F">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5CFC2407" w14:textId="77777777" w:rsidR="00E62474" w:rsidRDefault="00E62474" w:rsidP="00FD4E9F">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4FFF04F2" w14:textId="77777777" w:rsidR="00E62474" w:rsidRDefault="00E62474" w:rsidP="00FD4E9F">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056DA10B" w14:textId="1D8E519E" w:rsidR="00E62474" w:rsidRPr="00E62474" w:rsidRDefault="00E62474" w:rsidP="00FD4E9F">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9C7D067" w14:textId="13581A3D" w:rsidR="00E62474" w:rsidRPr="00E62474" w:rsidRDefault="00E62474" w:rsidP="00FD4E9F">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6192DC1A"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A12C5BC"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1D38938B"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1E80F199" w14:textId="77777777" w:rsidR="00E62474" w:rsidRDefault="00E62474" w:rsidP="00FD4E9F">
            <w:pPr>
              <w:spacing w:after="200"/>
            </w:pPr>
          </w:p>
        </w:tc>
      </w:tr>
      <w:tr w:rsidR="00E62474" w:rsidRPr="004C7C7E" w14:paraId="7C5A0663" w14:textId="77777777" w:rsidTr="0080391A">
        <w:trPr>
          <w:trHeight w:val="509"/>
        </w:trPr>
        <w:tc>
          <w:tcPr>
            <w:tcW w:w="988" w:type="dxa"/>
          </w:tcPr>
          <w:p w14:paraId="35E57D8D" w14:textId="52E0FE41" w:rsidR="00E62474" w:rsidRPr="004C7C7E" w:rsidRDefault="0080391A" w:rsidP="00FD4E9F">
            <w:r>
              <w:t>27-6-23</w:t>
            </w:r>
          </w:p>
        </w:tc>
        <w:tc>
          <w:tcPr>
            <w:tcW w:w="1134" w:type="dxa"/>
          </w:tcPr>
          <w:p w14:paraId="400E6590" w14:textId="04D8C6DC" w:rsidR="00E62474" w:rsidRPr="000D4561" w:rsidRDefault="0080391A" w:rsidP="00FD4E9F">
            <w:pPr>
              <w:rPr>
                <w:rFonts w:cs="Arial"/>
              </w:rPr>
            </w:pPr>
            <w:r>
              <w:rPr>
                <w:rFonts w:cs="Arial"/>
              </w:rPr>
              <w:t>5 min.</w:t>
            </w:r>
          </w:p>
        </w:tc>
        <w:tc>
          <w:tcPr>
            <w:tcW w:w="4819" w:type="dxa"/>
          </w:tcPr>
          <w:p w14:paraId="035B08E7" w14:textId="3588EF27" w:rsidR="00E62474" w:rsidRPr="000D4561" w:rsidRDefault="0080391A" w:rsidP="00FD4E9F">
            <w:pPr>
              <w:rPr>
                <w:rFonts w:cs="Arial"/>
              </w:rPr>
            </w:pPr>
            <w:proofErr w:type="spellStart"/>
            <w:r>
              <w:rPr>
                <w:rFonts w:cs="Arial"/>
              </w:rPr>
              <w:t>Reseveer</w:t>
            </w:r>
            <w:proofErr w:type="spellEnd"/>
            <w:r>
              <w:rPr>
                <w:rFonts w:cs="Arial"/>
              </w:rPr>
              <w:t xml:space="preserve"> de eerste 3 stoelen bij de </w:t>
            </w:r>
            <w:proofErr w:type="spellStart"/>
            <w:r>
              <w:rPr>
                <w:rFonts w:cs="Arial"/>
              </w:rPr>
              <w:t>Stur</w:t>
            </w:r>
            <w:proofErr w:type="spellEnd"/>
            <w:r>
              <w:rPr>
                <w:rFonts w:cs="Arial"/>
              </w:rPr>
              <w:t xml:space="preserve"> </w:t>
            </w:r>
            <w:proofErr w:type="spellStart"/>
            <w:r>
              <w:rPr>
                <w:rFonts w:cs="Arial"/>
              </w:rPr>
              <w:t>Wurs</w:t>
            </w:r>
            <w:proofErr w:type="spellEnd"/>
            <w:r>
              <w:rPr>
                <w:rFonts w:cs="Arial"/>
              </w:rPr>
              <w:t xml:space="preserve"> film.</w:t>
            </w:r>
          </w:p>
        </w:tc>
        <w:tc>
          <w:tcPr>
            <w:tcW w:w="566" w:type="dxa"/>
          </w:tcPr>
          <w:p w14:paraId="56713340" w14:textId="0D759AE7" w:rsidR="00E62474" w:rsidRPr="000D4561" w:rsidRDefault="0080391A" w:rsidP="00FD4E9F">
            <w:pPr>
              <w:rPr>
                <w:rFonts w:cs="Arial"/>
              </w:rPr>
            </w:pPr>
            <w:r>
              <w:rPr>
                <w:rFonts w:cs="Arial"/>
              </w:rPr>
              <w:t>X</w:t>
            </w:r>
          </w:p>
        </w:tc>
        <w:tc>
          <w:tcPr>
            <w:tcW w:w="709" w:type="dxa"/>
          </w:tcPr>
          <w:p w14:paraId="4FC7F3F8" w14:textId="77777777" w:rsidR="00E62474" w:rsidRPr="000D4561" w:rsidRDefault="00E62474" w:rsidP="00FD4E9F">
            <w:pPr>
              <w:rPr>
                <w:rFonts w:cs="Arial"/>
              </w:rPr>
            </w:pPr>
          </w:p>
        </w:tc>
        <w:tc>
          <w:tcPr>
            <w:tcW w:w="709" w:type="dxa"/>
          </w:tcPr>
          <w:p w14:paraId="44E74324" w14:textId="73C454B3" w:rsidR="00E62474" w:rsidRPr="00ED2666" w:rsidRDefault="0080391A" w:rsidP="00FD4E9F">
            <w:pPr>
              <w:rPr>
                <w:rFonts w:cs="Arial"/>
              </w:rPr>
            </w:pPr>
            <w:r>
              <w:rPr>
                <w:rFonts w:cs="Arial"/>
              </w:rPr>
              <w:t>X</w:t>
            </w:r>
          </w:p>
        </w:tc>
        <w:tc>
          <w:tcPr>
            <w:tcW w:w="709" w:type="dxa"/>
          </w:tcPr>
          <w:p w14:paraId="770791F1" w14:textId="77777777" w:rsidR="00E62474" w:rsidRPr="00ED2666" w:rsidRDefault="00E62474" w:rsidP="00FD4E9F">
            <w:pPr>
              <w:rPr>
                <w:rFonts w:cs="Arial"/>
              </w:rPr>
            </w:pPr>
          </w:p>
        </w:tc>
        <w:tc>
          <w:tcPr>
            <w:tcW w:w="709" w:type="dxa"/>
          </w:tcPr>
          <w:p w14:paraId="7876D0E5" w14:textId="4DF24D7D" w:rsidR="00E62474" w:rsidRPr="00ED2666" w:rsidRDefault="00E62474" w:rsidP="00FD4E9F">
            <w:pPr>
              <w:rPr>
                <w:rFonts w:cs="Arial"/>
              </w:rPr>
            </w:pPr>
          </w:p>
        </w:tc>
        <w:tc>
          <w:tcPr>
            <w:tcW w:w="3544" w:type="dxa"/>
          </w:tcPr>
          <w:p w14:paraId="0138D542" w14:textId="76C53519" w:rsidR="00E62474" w:rsidRPr="00C115BA" w:rsidRDefault="0080391A" w:rsidP="00FD4E9F">
            <w:pPr>
              <w:rPr>
                <w:rFonts w:cs="Arial"/>
              </w:rPr>
            </w:pPr>
            <w:r>
              <w:rPr>
                <w:rFonts w:cs="Arial"/>
              </w:rPr>
              <w:t>Geen</w:t>
            </w:r>
          </w:p>
        </w:tc>
      </w:tr>
      <w:tr w:rsidR="00E62474" w:rsidRPr="00F02366" w14:paraId="5BBD86A0" w14:textId="77777777" w:rsidTr="0080391A">
        <w:trPr>
          <w:trHeight w:val="509"/>
        </w:trPr>
        <w:tc>
          <w:tcPr>
            <w:tcW w:w="988" w:type="dxa"/>
          </w:tcPr>
          <w:p w14:paraId="24B3F3C3" w14:textId="2FC6D6D7" w:rsidR="00E62474" w:rsidRPr="004C7C7E" w:rsidRDefault="000D698F" w:rsidP="00FD4E9F">
            <w:r>
              <w:t>27-6-23</w:t>
            </w:r>
          </w:p>
        </w:tc>
        <w:tc>
          <w:tcPr>
            <w:tcW w:w="1134" w:type="dxa"/>
          </w:tcPr>
          <w:p w14:paraId="269B3F28" w14:textId="0F766FF9" w:rsidR="00E62474" w:rsidRPr="000D4561" w:rsidRDefault="000D698F" w:rsidP="00FD4E9F">
            <w:pPr>
              <w:rPr>
                <w:rFonts w:cs="Arial"/>
              </w:rPr>
            </w:pPr>
            <w:r>
              <w:rPr>
                <w:rFonts w:cs="Arial"/>
              </w:rPr>
              <w:t>5 min.</w:t>
            </w:r>
          </w:p>
        </w:tc>
        <w:tc>
          <w:tcPr>
            <w:tcW w:w="4819" w:type="dxa"/>
          </w:tcPr>
          <w:p w14:paraId="2CD2A7AA" w14:textId="3E7C3AFB" w:rsidR="00E62474" w:rsidRPr="000D4561" w:rsidRDefault="000D698F" w:rsidP="00FD4E9F">
            <w:pPr>
              <w:rPr>
                <w:rFonts w:cs="Arial"/>
              </w:rPr>
            </w:pPr>
            <w:proofErr w:type="spellStart"/>
            <w:r>
              <w:rPr>
                <w:rFonts w:cs="Arial"/>
              </w:rPr>
              <w:t>Reseveer</w:t>
            </w:r>
            <w:proofErr w:type="spellEnd"/>
            <w:r>
              <w:rPr>
                <w:rFonts w:cs="Arial"/>
              </w:rPr>
              <w:t xml:space="preserve"> de eerste 3 stoelen bij de </w:t>
            </w:r>
            <w:proofErr w:type="spellStart"/>
            <w:r>
              <w:rPr>
                <w:rFonts w:cs="Arial"/>
              </w:rPr>
              <w:t>Stur</w:t>
            </w:r>
            <w:proofErr w:type="spellEnd"/>
            <w:r>
              <w:rPr>
                <w:rFonts w:cs="Arial"/>
              </w:rPr>
              <w:t xml:space="preserve"> </w:t>
            </w:r>
            <w:proofErr w:type="spellStart"/>
            <w:r>
              <w:rPr>
                <w:rFonts w:cs="Arial"/>
              </w:rPr>
              <w:t>Wurs</w:t>
            </w:r>
            <w:proofErr w:type="spellEnd"/>
            <w:r>
              <w:rPr>
                <w:rFonts w:cs="Arial"/>
              </w:rPr>
              <w:t xml:space="preserve"> film via de telefoon.</w:t>
            </w:r>
          </w:p>
        </w:tc>
        <w:tc>
          <w:tcPr>
            <w:tcW w:w="566" w:type="dxa"/>
          </w:tcPr>
          <w:p w14:paraId="2876FF33" w14:textId="1C5089FD" w:rsidR="00E62474" w:rsidRPr="000D4561" w:rsidRDefault="00F02366" w:rsidP="00FD4E9F">
            <w:pPr>
              <w:rPr>
                <w:rFonts w:cs="Arial"/>
              </w:rPr>
            </w:pPr>
            <w:r>
              <w:rPr>
                <w:rFonts w:cs="Arial"/>
              </w:rPr>
              <w:t>X</w:t>
            </w:r>
          </w:p>
        </w:tc>
        <w:tc>
          <w:tcPr>
            <w:tcW w:w="709" w:type="dxa"/>
          </w:tcPr>
          <w:p w14:paraId="78290437" w14:textId="04FDEBED" w:rsidR="00E62474" w:rsidRPr="000D4561" w:rsidRDefault="00E62474" w:rsidP="00FD4E9F">
            <w:pPr>
              <w:rPr>
                <w:rFonts w:cs="Arial"/>
              </w:rPr>
            </w:pPr>
          </w:p>
        </w:tc>
        <w:tc>
          <w:tcPr>
            <w:tcW w:w="709" w:type="dxa"/>
          </w:tcPr>
          <w:p w14:paraId="5893B720" w14:textId="75F2F716" w:rsidR="00E62474" w:rsidRPr="00ED2666" w:rsidRDefault="00F02366" w:rsidP="00FD4E9F">
            <w:pPr>
              <w:rPr>
                <w:rFonts w:cs="Arial"/>
              </w:rPr>
            </w:pPr>
            <w:r>
              <w:rPr>
                <w:rFonts w:cs="Arial"/>
              </w:rPr>
              <w:t>X</w:t>
            </w:r>
          </w:p>
        </w:tc>
        <w:tc>
          <w:tcPr>
            <w:tcW w:w="709" w:type="dxa"/>
          </w:tcPr>
          <w:p w14:paraId="35E53E49" w14:textId="70C94F45" w:rsidR="00E62474" w:rsidRPr="00ED2666" w:rsidRDefault="00E62474" w:rsidP="00FD4E9F">
            <w:pPr>
              <w:rPr>
                <w:rFonts w:cs="Arial"/>
              </w:rPr>
            </w:pPr>
          </w:p>
        </w:tc>
        <w:tc>
          <w:tcPr>
            <w:tcW w:w="709" w:type="dxa"/>
          </w:tcPr>
          <w:p w14:paraId="3693536E" w14:textId="77777777" w:rsidR="00E62474" w:rsidRPr="00ED2666" w:rsidRDefault="00E62474" w:rsidP="00FD4E9F">
            <w:pPr>
              <w:rPr>
                <w:rFonts w:cs="Arial"/>
              </w:rPr>
            </w:pPr>
          </w:p>
        </w:tc>
        <w:tc>
          <w:tcPr>
            <w:tcW w:w="3544" w:type="dxa"/>
          </w:tcPr>
          <w:p w14:paraId="4CF485CA" w14:textId="4136DD01" w:rsidR="00E62474" w:rsidRPr="00F02366" w:rsidRDefault="00F02366" w:rsidP="00FD4E9F">
            <w:pPr>
              <w:rPr>
                <w:rFonts w:cs="Arial"/>
                <w:lang w:val="en-US"/>
              </w:rPr>
            </w:pPr>
            <w:r>
              <w:rPr>
                <w:rFonts w:cs="Arial"/>
                <w:lang w:val="en-US"/>
              </w:rPr>
              <w:t>Geen</w:t>
            </w:r>
          </w:p>
        </w:tc>
      </w:tr>
      <w:tr w:rsidR="00E62474" w:rsidRPr="00F02366" w14:paraId="7F4E396B" w14:textId="77777777" w:rsidTr="0080391A">
        <w:trPr>
          <w:trHeight w:val="509"/>
        </w:trPr>
        <w:tc>
          <w:tcPr>
            <w:tcW w:w="988" w:type="dxa"/>
          </w:tcPr>
          <w:p w14:paraId="10E285B7" w14:textId="74CE26D2" w:rsidR="00E62474" w:rsidRPr="00F02366" w:rsidRDefault="00F02366" w:rsidP="00FD4E9F">
            <w:pPr>
              <w:rPr>
                <w:lang w:val="en-US"/>
              </w:rPr>
            </w:pPr>
            <w:r>
              <w:rPr>
                <w:lang w:val="en-US"/>
              </w:rPr>
              <w:t>27-6-23</w:t>
            </w:r>
          </w:p>
        </w:tc>
        <w:tc>
          <w:tcPr>
            <w:tcW w:w="1134" w:type="dxa"/>
          </w:tcPr>
          <w:p w14:paraId="5D306BEF" w14:textId="146D8A53" w:rsidR="00E62474" w:rsidRPr="00F02366" w:rsidRDefault="00241DB8" w:rsidP="00FD4E9F">
            <w:pPr>
              <w:rPr>
                <w:rFonts w:cs="Arial"/>
                <w:lang w:val="en-US"/>
              </w:rPr>
            </w:pPr>
            <w:r>
              <w:rPr>
                <w:rFonts w:cs="Arial"/>
                <w:lang w:val="en-US"/>
              </w:rPr>
              <w:t>5 min.</w:t>
            </w:r>
          </w:p>
        </w:tc>
        <w:tc>
          <w:tcPr>
            <w:tcW w:w="4819" w:type="dxa"/>
          </w:tcPr>
          <w:p w14:paraId="25A9A158" w14:textId="56A098EA" w:rsidR="00E62474" w:rsidRPr="00F02366" w:rsidRDefault="00F02366" w:rsidP="00FD4E9F">
            <w:pPr>
              <w:rPr>
                <w:rFonts w:cs="Arial"/>
              </w:rPr>
            </w:pPr>
            <w:r w:rsidRPr="00F02366">
              <w:rPr>
                <w:rFonts w:cs="Arial"/>
              </w:rPr>
              <w:t>Voer een ongeldige email i</w:t>
            </w:r>
            <w:r>
              <w:rPr>
                <w:rFonts w:cs="Arial"/>
              </w:rPr>
              <w:t>n bij het reserveren van een film.</w:t>
            </w:r>
          </w:p>
        </w:tc>
        <w:tc>
          <w:tcPr>
            <w:tcW w:w="566" w:type="dxa"/>
          </w:tcPr>
          <w:p w14:paraId="779F678F" w14:textId="77777777" w:rsidR="00E62474" w:rsidRPr="00F02366" w:rsidRDefault="00E62474" w:rsidP="00FD4E9F">
            <w:pPr>
              <w:rPr>
                <w:rFonts w:cs="Arial"/>
              </w:rPr>
            </w:pPr>
          </w:p>
        </w:tc>
        <w:tc>
          <w:tcPr>
            <w:tcW w:w="709" w:type="dxa"/>
          </w:tcPr>
          <w:p w14:paraId="3954DACD" w14:textId="0BFF4DDA" w:rsidR="00E62474" w:rsidRPr="00F02366" w:rsidRDefault="00460A12" w:rsidP="00FD4E9F">
            <w:pPr>
              <w:rPr>
                <w:rFonts w:cs="Arial"/>
              </w:rPr>
            </w:pPr>
            <w:r>
              <w:rPr>
                <w:rFonts w:cs="Arial"/>
              </w:rPr>
              <w:t>X</w:t>
            </w:r>
          </w:p>
        </w:tc>
        <w:tc>
          <w:tcPr>
            <w:tcW w:w="709" w:type="dxa"/>
          </w:tcPr>
          <w:p w14:paraId="075ABC13" w14:textId="77777777" w:rsidR="00E62474" w:rsidRPr="00F02366" w:rsidRDefault="00E62474" w:rsidP="00FD4E9F">
            <w:pPr>
              <w:rPr>
                <w:rFonts w:cs="Arial"/>
              </w:rPr>
            </w:pPr>
          </w:p>
        </w:tc>
        <w:tc>
          <w:tcPr>
            <w:tcW w:w="709" w:type="dxa"/>
          </w:tcPr>
          <w:p w14:paraId="3EEDD0F6" w14:textId="77777777" w:rsidR="00E62474" w:rsidRPr="00F02366" w:rsidRDefault="00E62474" w:rsidP="00FD4E9F">
            <w:pPr>
              <w:rPr>
                <w:rFonts w:cs="Arial"/>
              </w:rPr>
            </w:pPr>
          </w:p>
        </w:tc>
        <w:tc>
          <w:tcPr>
            <w:tcW w:w="709" w:type="dxa"/>
          </w:tcPr>
          <w:p w14:paraId="44763FB7" w14:textId="5C5A666E" w:rsidR="00E62474" w:rsidRPr="00F02366" w:rsidRDefault="00460A12" w:rsidP="00FD4E9F">
            <w:pPr>
              <w:rPr>
                <w:rFonts w:cs="Arial"/>
              </w:rPr>
            </w:pPr>
            <w:r>
              <w:rPr>
                <w:rFonts w:cs="Arial"/>
              </w:rPr>
              <w:t>X</w:t>
            </w:r>
          </w:p>
        </w:tc>
        <w:tc>
          <w:tcPr>
            <w:tcW w:w="3544" w:type="dxa"/>
          </w:tcPr>
          <w:p w14:paraId="07771ADD" w14:textId="59F03E94" w:rsidR="00E62474" w:rsidRPr="00F02366" w:rsidRDefault="00460A12" w:rsidP="00FD4E9F">
            <w:pPr>
              <w:rPr>
                <w:rFonts w:cs="Arial"/>
              </w:rPr>
            </w:pPr>
            <w:proofErr w:type="spellStart"/>
            <w:r>
              <w:rPr>
                <w:rFonts w:cs="Arial"/>
              </w:rPr>
              <w:t>Regex</w:t>
            </w:r>
            <w:proofErr w:type="spellEnd"/>
            <w:r>
              <w:rPr>
                <w:rFonts w:cs="Arial"/>
              </w:rPr>
              <w:t xml:space="preserve"> toegevoegd</w:t>
            </w:r>
          </w:p>
        </w:tc>
      </w:tr>
      <w:tr w:rsidR="00E62474" w:rsidRPr="00F02366" w14:paraId="234DA10D" w14:textId="77777777" w:rsidTr="0080391A">
        <w:trPr>
          <w:trHeight w:val="509"/>
        </w:trPr>
        <w:tc>
          <w:tcPr>
            <w:tcW w:w="988" w:type="dxa"/>
          </w:tcPr>
          <w:p w14:paraId="76FDB35B" w14:textId="77777777" w:rsidR="00E62474" w:rsidRPr="00F02366" w:rsidRDefault="00E62474" w:rsidP="00FD4E9F"/>
        </w:tc>
        <w:tc>
          <w:tcPr>
            <w:tcW w:w="1134" w:type="dxa"/>
          </w:tcPr>
          <w:p w14:paraId="7DD6A310" w14:textId="77777777" w:rsidR="00E62474" w:rsidRPr="00F02366" w:rsidRDefault="00E62474" w:rsidP="00FD4E9F">
            <w:pPr>
              <w:rPr>
                <w:rFonts w:cs="Arial"/>
              </w:rPr>
            </w:pPr>
          </w:p>
        </w:tc>
        <w:tc>
          <w:tcPr>
            <w:tcW w:w="4819" w:type="dxa"/>
          </w:tcPr>
          <w:p w14:paraId="2E3AAA81" w14:textId="77777777" w:rsidR="00E62474" w:rsidRPr="00F02366" w:rsidRDefault="00E62474" w:rsidP="00FD4E9F">
            <w:pPr>
              <w:rPr>
                <w:rFonts w:cs="Arial"/>
              </w:rPr>
            </w:pPr>
          </w:p>
        </w:tc>
        <w:tc>
          <w:tcPr>
            <w:tcW w:w="566" w:type="dxa"/>
          </w:tcPr>
          <w:p w14:paraId="1BABDCEC" w14:textId="77777777" w:rsidR="00E62474" w:rsidRPr="00F02366" w:rsidRDefault="00E62474" w:rsidP="00FD4E9F">
            <w:pPr>
              <w:rPr>
                <w:rFonts w:cs="Arial"/>
              </w:rPr>
            </w:pPr>
          </w:p>
        </w:tc>
        <w:tc>
          <w:tcPr>
            <w:tcW w:w="709" w:type="dxa"/>
          </w:tcPr>
          <w:p w14:paraId="2B471D35" w14:textId="77777777" w:rsidR="00E62474" w:rsidRPr="00F02366" w:rsidRDefault="00E62474" w:rsidP="00FD4E9F">
            <w:pPr>
              <w:rPr>
                <w:rFonts w:cs="Arial"/>
              </w:rPr>
            </w:pPr>
          </w:p>
        </w:tc>
        <w:tc>
          <w:tcPr>
            <w:tcW w:w="709" w:type="dxa"/>
          </w:tcPr>
          <w:p w14:paraId="62383B11" w14:textId="77777777" w:rsidR="00E62474" w:rsidRPr="00F02366" w:rsidRDefault="00E62474" w:rsidP="00FD4E9F">
            <w:pPr>
              <w:rPr>
                <w:rFonts w:cs="Arial"/>
              </w:rPr>
            </w:pPr>
          </w:p>
        </w:tc>
        <w:tc>
          <w:tcPr>
            <w:tcW w:w="709" w:type="dxa"/>
          </w:tcPr>
          <w:p w14:paraId="223ED996" w14:textId="77777777" w:rsidR="00E62474" w:rsidRPr="00F02366" w:rsidRDefault="00E62474" w:rsidP="00FD4E9F">
            <w:pPr>
              <w:rPr>
                <w:rFonts w:cs="Arial"/>
              </w:rPr>
            </w:pPr>
          </w:p>
        </w:tc>
        <w:tc>
          <w:tcPr>
            <w:tcW w:w="709" w:type="dxa"/>
          </w:tcPr>
          <w:p w14:paraId="602E243C" w14:textId="77777777" w:rsidR="00E62474" w:rsidRPr="00F02366" w:rsidRDefault="00E62474" w:rsidP="00FD4E9F">
            <w:pPr>
              <w:rPr>
                <w:rFonts w:cs="Arial"/>
              </w:rPr>
            </w:pPr>
          </w:p>
        </w:tc>
        <w:tc>
          <w:tcPr>
            <w:tcW w:w="3544" w:type="dxa"/>
          </w:tcPr>
          <w:p w14:paraId="6530FC58" w14:textId="77777777" w:rsidR="00E62474" w:rsidRPr="00F02366" w:rsidRDefault="00E62474" w:rsidP="00FD4E9F">
            <w:pPr>
              <w:rPr>
                <w:rFonts w:cs="Arial"/>
              </w:rPr>
            </w:pPr>
          </w:p>
        </w:tc>
      </w:tr>
      <w:tr w:rsidR="00E62474" w:rsidRPr="00F02366" w14:paraId="2BB70D96" w14:textId="77777777" w:rsidTr="0080391A">
        <w:trPr>
          <w:trHeight w:val="509"/>
        </w:trPr>
        <w:tc>
          <w:tcPr>
            <w:tcW w:w="988" w:type="dxa"/>
          </w:tcPr>
          <w:p w14:paraId="74282478" w14:textId="77777777" w:rsidR="00E62474" w:rsidRPr="00F02366" w:rsidRDefault="00E62474" w:rsidP="00FD4E9F"/>
        </w:tc>
        <w:tc>
          <w:tcPr>
            <w:tcW w:w="1134" w:type="dxa"/>
          </w:tcPr>
          <w:p w14:paraId="430C0B00" w14:textId="77777777" w:rsidR="00E62474" w:rsidRPr="00F02366" w:rsidRDefault="00E62474" w:rsidP="00FD4E9F">
            <w:pPr>
              <w:rPr>
                <w:rFonts w:cs="Arial"/>
              </w:rPr>
            </w:pPr>
          </w:p>
        </w:tc>
        <w:tc>
          <w:tcPr>
            <w:tcW w:w="4819" w:type="dxa"/>
          </w:tcPr>
          <w:p w14:paraId="400EDF22" w14:textId="77777777" w:rsidR="00E62474" w:rsidRPr="00F02366" w:rsidRDefault="00E62474" w:rsidP="00FD4E9F">
            <w:pPr>
              <w:rPr>
                <w:rFonts w:cs="Arial"/>
              </w:rPr>
            </w:pPr>
          </w:p>
        </w:tc>
        <w:tc>
          <w:tcPr>
            <w:tcW w:w="566" w:type="dxa"/>
          </w:tcPr>
          <w:p w14:paraId="1592F6EB" w14:textId="77777777" w:rsidR="00E62474" w:rsidRPr="00F02366" w:rsidRDefault="00E62474" w:rsidP="00FD4E9F">
            <w:pPr>
              <w:rPr>
                <w:rFonts w:cs="Arial"/>
              </w:rPr>
            </w:pPr>
          </w:p>
        </w:tc>
        <w:tc>
          <w:tcPr>
            <w:tcW w:w="709" w:type="dxa"/>
          </w:tcPr>
          <w:p w14:paraId="42174780" w14:textId="77777777" w:rsidR="00E62474" w:rsidRPr="00F02366" w:rsidRDefault="00E62474" w:rsidP="00FD4E9F">
            <w:pPr>
              <w:rPr>
                <w:rFonts w:cs="Arial"/>
              </w:rPr>
            </w:pPr>
          </w:p>
        </w:tc>
        <w:tc>
          <w:tcPr>
            <w:tcW w:w="709" w:type="dxa"/>
          </w:tcPr>
          <w:p w14:paraId="121EC0D6" w14:textId="77777777" w:rsidR="00E62474" w:rsidRPr="00F02366" w:rsidRDefault="00E62474" w:rsidP="00FD4E9F">
            <w:pPr>
              <w:rPr>
                <w:rFonts w:cs="Arial"/>
              </w:rPr>
            </w:pPr>
          </w:p>
        </w:tc>
        <w:tc>
          <w:tcPr>
            <w:tcW w:w="709" w:type="dxa"/>
          </w:tcPr>
          <w:p w14:paraId="40D88239" w14:textId="77777777" w:rsidR="00E62474" w:rsidRPr="00F02366" w:rsidRDefault="00E62474" w:rsidP="00FD4E9F">
            <w:pPr>
              <w:rPr>
                <w:rFonts w:cs="Arial"/>
              </w:rPr>
            </w:pPr>
          </w:p>
        </w:tc>
        <w:tc>
          <w:tcPr>
            <w:tcW w:w="709" w:type="dxa"/>
          </w:tcPr>
          <w:p w14:paraId="4D088C30" w14:textId="77777777" w:rsidR="00E62474" w:rsidRPr="00F02366" w:rsidRDefault="00E62474" w:rsidP="00FD4E9F">
            <w:pPr>
              <w:rPr>
                <w:rFonts w:cs="Arial"/>
              </w:rPr>
            </w:pPr>
          </w:p>
        </w:tc>
        <w:tc>
          <w:tcPr>
            <w:tcW w:w="3544" w:type="dxa"/>
          </w:tcPr>
          <w:p w14:paraId="5BF6F237" w14:textId="77777777" w:rsidR="00E62474" w:rsidRPr="00F02366" w:rsidRDefault="00E62474" w:rsidP="00FD4E9F">
            <w:pPr>
              <w:rPr>
                <w:rFonts w:cs="Arial"/>
              </w:rPr>
            </w:pPr>
          </w:p>
        </w:tc>
      </w:tr>
      <w:tr w:rsidR="00E62474" w:rsidRPr="00F02366" w14:paraId="3E9AF5EF" w14:textId="77777777" w:rsidTr="0080391A">
        <w:trPr>
          <w:trHeight w:val="509"/>
        </w:trPr>
        <w:tc>
          <w:tcPr>
            <w:tcW w:w="988" w:type="dxa"/>
            <w:tcBorders>
              <w:bottom w:val="single" w:sz="4" w:space="0" w:color="56355B" w:themeColor="text2"/>
            </w:tcBorders>
          </w:tcPr>
          <w:p w14:paraId="2890F2A9" w14:textId="77777777" w:rsidR="00E62474" w:rsidRPr="00F02366" w:rsidRDefault="00E62474" w:rsidP="00FD4E9F"/>
        </w:tc>
        <w:tc>
          <w:tcPr>
            <w:tcW w:w="1134" w:type="dxa"/>
            <w:tcBorders>
              <w:bottom w:val="single" w:sz="4" w:space="0" w:color="56355B" w:themeColor="text2"/>
            </w:tcBorders>
          </w:tcPr>
          <w:p w14:paraId="5BB9F597" w14:textId="77777777" w:rsidR="00E62474" w:rsidRPr="00F02366" w:rsidRDefault="00E62474" w:rsidP="00FD4E9F">
            <w:pPr>
              <w:rPr>
                <w:rFonts w:cs="Arial"/>
              </w:rPr>
            </w:pPr>
          </w:p>
        </w:tc>
        <w:tc>
          <w:tcPr>
            <w:tcW w:w="4819" w:type="dxa"/>
            <w:tcBorders>
              <w:bottom w:val="single" w:sz="4" w:space="0" w:color="56355B" w:themeColor="text2"/>
            </w:tcBorders>
          </w:tcPr>
          <w:p w14:paraId="080F848A" w14:textId="77777777" w:rsidR="00E62474" w:rsidRPr="00F02366" w:rsidRDefault="00E62474" w:rsidP="00FD4E9F">
            <w:pPr>
              <w:rPr>
                <w:rFonts w:cs="Arial"/>
              </w:rPr>
            </w:pPr>
          </w:p>
        </w:tc>
        <w:tc>
          <w:tcPr>
            <w:tcW w:w="566" w:type="dxa"/>
          </w:tcPr>
          <w:p w14:paraId="565C5E13" w14:textId="77777777" w:rsidR="00E62474" w:rsidRPr="00F02366" w:rsidRDefault="00E62474" w:rsidP="00FD4E9F">
            <w:pPr>
              <w:rPr>
                <w:rFonts w:cs="Arial"/>
              </w:rPr>
            </w:pPr>
          </w:p>
        </w:tc>
        <w:tc>
          <w:tcPr>
            <w:tcW w:w="709" w:type="dxa"/>
          </w:tcPr>
          <w:p w14:paraId="3091E4BB" w14:textId="77777777" w:rsidR="00E62474" w:rsidRPr="00F02366" w:rsidRDefault="00E62474" w:rsidP="00FD4E9F">
            <w:pPr>
              <w:rPr>
                <w:rFonts w:cs="Arial"/>
              </w:rPr>
            </w:pPr>
          </w:p>
        </w:tc>
        <w:tc>
          <w:tcPr>
            <w:tcW w:w="709" w:type="dxa"/>
          </w:tcPr>
          <w:p w14:paraId="6800AE00" w14:textId="77777777" w:rsidR="00E62474" w:rsidRPr="00F02366" w:rsidRDefault="00E62474" w:rsidP="00FD4E9F">
            <w:pPr>
              <w:rPr>
                <w:rFonts w:cs="Arial"/>
              </w:rPr>
            </w:pPr>
          </w:p>
        </w:tc>
        <w:tc>
          <w:tcPr>
            <w:tcW w:w="709" w:type="dxa"/>
          </w:tcPr>
          <w:p w14:paraId="7D202E8E" w14:textId="77777777" w:rsidR="00E62474" w:rsidRPr="00F02366" w:rsidRDefault="00E62474" w:rsidP="00FD4E9F">
            <w:pPr>
              <w:rPr>
                <w:rFonts w:cs="Arial"/>
              </w:rPr>
            </w:pPr>
          </w:p>
        </w:tc>
        <w:tc>
          <w:tcPr>
            <w:tcW w:w="709" w:type="dxa"/>
          </w:tcPr>
          <w:p w14:paraId="56A707C1" w14:textId="77777777" w:rsidR="00E62474" w:rsidRPr="00F02366" w:rsidRDefault="00E62474" w:rsidP="00FD4E9F">
            <w:pPr>
              <w:rPr>
                <w:rFonts w:cs="Arial"/>
              </w:rPr>
            </w:pPr>
          </w:p>
        </w:tc>
        <w:tc>
          <w:tcPr>
            <w:tcW w:w="3544" w:type="dxa"/>
          </w:tcPr>
          <w:p w14:paraId="60E14EDA" w14:textId="77777777" w:rsidR="00E62474" w:rsidRPr="00F02366" w:rsidRDefault="00E62474" w:rsidP="00FD4E9F">
            <w:pPr>
              <w:rPr>
                <w:rFonts w:cs="Arial"/>
              </w:rPr>
            </w:pPr>
          </w:p>
        </w:tc>
      </w:tr>
      <w:tr w:rsidR="00E62474" w:rsidRPr="004C7C7E" w14:paraId="140FC585" w14:textId="77777777" w:rsidTr="0080391A">
        <w:trPr>
          <w:trHeight w:val="509"/>
        </w:trPr>
        <w:tc>
          <w:tcPr>
            <w:tcW w:w="6941" w:type="dxa"/>
            <w:gridSpan w:val="3"/>
            <w:tcBorders>
              <w:bottom w:val="single" w:sz="4" w:space="0" w:color="FFFFFF" w:themeColor="background1"/>
            </w:tcBorders>
            <w:shd w:val="clear" w:color="auto" w:fill="56355B" w:themeFill="text2"/>
          </w:tcPr>
          <w:p w14:paraId="59D9AB83" w14:textId="77777777" w:rsidR="00E62474" w:rsidRPr="00E62474" w:rsidRDefault="00E62474" w:rsidP="00FD4E9F">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0E95AAB1" w14:textId="7A24EAF6" w:rsidR="00E62474" w:rsidRPr="009F13C4" w:rsidRDefault="00E62474" w:rsidP="00FD4E9F">
            <w:pPr>
              <w:rPr>
                <w:rFonts w:cs="Arial"/>
              </w:rPr>
            </w:pPr>
            <w:r>
              <w:rPr>
                <w:rFonts w:cs="Arial"/>
              </w:rPr>
              <w:t>Niet/</w:t>
            </w:r>
            <w:r w:rsidR="00BA7254">
              <w:rPr>
                <w:rFonts w:cs="Arial"/>
              </w:rPr>
              <w:t>w</w:t>
            </w:r>
            <w:r>
              <w:rPr>
                <w:rFonts w:cs="Arial"/>
              </w:rPr>
              <w:t>einig/</w:t>
            </w:r>
            <w:r w:rsidR="00BA7254">
              <w:rPr>
                <w:rFonts w:cs="Arial"/>
              </w:rPr>
              <w:t>m</w:t>
            </w:r>
            <w:r>
              <w:rPr>
                <w:rFonts w:cs="Arial"/>
              </w:rPr>
              <w:t>atig/</w:t>
            </w:r>
            <w:r w:rsidR="00BA7254">
              <w:rPr>
                <w:rFonts w:cs="Arial"/>
              </w:rPr>
              <w:t>r</w:t>
            </w:r>
            <w:r>
              <w:rPr>
                <w:rFonts w:cs="Arial"/>
              </w:rPr>
              <w:t>uim/</w:t>
            </w:r>
            <w:r w:rsidR="00BA7254">
              <w:rPr>
                <w:rFonts w:cs="Arial"/>
              </w:rPr>
              <w:t>g</w:t>
            </w:r>
            <w:r>
              <w:rPr>
                <w:rFonts w:cs="Arial"/>
              </w:rPr>
              <w:t>oed</w:t>
            </w:r>
          </w:p>
        </w:tc>
        <w:tc>
          <w:tcPr>
            <w:tcW w:w="3544" w:type="dxa"/>
            <w:shd w:val="clear" w:color="auto" w:fill="FFFFFF" w:themeFill="background1"/>
          </w:tcPr>
          <w:p w14:paraId="1EC20392" w14:textId="35070BB8" w:rsidR="00E62474" w:rsidRPr="00C115BA" w:rsidRDefault="00F02366" w:rsidP="00FD4E9F">
            <w:pPr>
              <w:rPr>
                <w:rFonts w:cs="Arial"/>
              </w:rPr>
            </w:pPr>
            <w:r>
              <w:rPr>
                <w:rFonts w:cs="Arial"/>
              </w:rPr>
              <w:t>Goed</w:t>
            </w:r>
          </w:p>
        </w:tc>
      </w:tr>
      <w:tr w:rsidR="00E62474" w:rsidRPr="004C7C7E" w14:paraId="5DA55E81" w14:textId="77777777" w:rsidTr="0080391A">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3C192BC0" w14:textId="77777777" w:rsidR="00E62474" w:rsidRPr="00E62474" w:rsidRDefault="00E62474" w:rsidP="00FD4E9F">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2CB03393" w14:textId="345396CA" w:rsidR="00E62474" w:rsidRPr="009F13C4" w:rsidRDefault="00E62474" w:rsidP="00FD4E9F">
            <w:pPr>
              <w:rPr>
                <w:rFonts w:cs="Arial"/>
              </w:rPr>
            </w:pPr>
            <w:r>
              <w:rPr>
                <w:rFonts w:cs="Arial"/>
              </w:rPr>
              <w:t>Moeilijk/</w:t>
            </w:r>
            <w:r w:rsidR="00BA7254">
              <w:rPr>
                <w:rFonts w:cs="Arial"/>
              </w:rPr>
              <w:t>n</w:t>
            </w:r>
            <w:r>
              <w:rPr>
                <w:rFonts w:cs="Arial"/>
              </w:rPr>
              <w:t>eutraal/</w:t>
            </w:r>
            <w:r w:rsidR="00BA7254">
              <w:rPr>
                <w:rFonts w:cs="Arial"/>
              </w:rPr>
              <w:t>g</w:t>
            </w:r>
            <w:r>
              <w:rPr>
                <w:rFonts w:cs="Arial"/>
              </w:rPr>
              <w:t>emakkelijk</w:t>
            </w:r>
          </w:p>
        </w:tc>
        <w:tc>
          <w:tcPr>
            <w:tcW w:w="3544" w:type="dxa"/>
            <w:shd w:val="clear" w:color="auto" w:fill="FFFFFF" w:themeFill="background1"/>
          </w:tcPr>
          <w:p w14:paraId="7EB76B89" w14:textId="0B4B4882" w:rsidR="00E62474" w:rsidRPr="00C115BA" w:rsidRDefault="00F02366" w:rsidP="00FD4E9F">
            <w:pPr>
              <w:rPr>
                <w:rFonts w:cs="Arial"/>
              </w:rPr>
            </w:pPr>
            <w:r>
              <w:rPr>
                <w:rFonts w:cs="Arial"/>
              </w:rPr>
              <w:t>Gemakkelijk</w:t>
            </w:r>
          </w:p>
        </w:tc>
      </w:tr>
      <w:tr w:rsidR="00E62474" w:rsidRPr="004C7C7E" w14:paraId="55F33355" w14:textId="77777777" w:rsidTr="0080391A">
        <w:trPr>
          <w:trHeight w:val="509"/>
        </w:trPr>
        <w:tc>
          <w:tcPr>
            <w:tcW w:w="6941" w:type="dxa"/>
            <w:gridSpan w:val="3"/>
            <w:tcBorders>
              <w:top w:val="single" w:sz="4" w:space="0" w:color="FFFFFF" w:themeColor="background1"/>
            </w:tcBorders>
            <w:shd w:val="clear" w:color="auto" w:fill="56355B" w:themeFill="text2"/>
          </w:tcPr>
          <w:p w14:paraId="2C275EE5" w14:textId="5C701DD8" w:rsidR="00E62474" w:rsidRPr="00E62474" w:rsidRDefault="00E62474" w:rsidP="00FD4E9F">
            <w:pPr>
              <w:rPr>
                <w:rFonts w:cs="Arial"/>
                <w:color w:val="FFFFFF" w:themeColor="background1"/>
              </w:rPr>
            </w:pPr>
            <w:r w:rsidRPr="00E62474">
              <w:rPr>
                <w:color w:val="FFFFFF" w:themeColor="background1"/>
              </w:rPr>
              <w:t>Wat zijn goede en/of slechte punten van de applicatie</w:t>
            </w:r>
            <w:r w:rsidR="001D7FD5">
              <w:rPr>
                <w:color w:val="FFFFFF" w:themeColor="background1"/>
              </w:rPr>
              <w:t>?</w:t>
            </w:r>
          </w:p>
        </w:tc>
        <w:tc>
          <w:tcPr>
            <w:tcW w:w="6946" w:type="dxa"/>
            <w:gridSpan w:val="6"/>
            <w:shd w:val="clear" w:color="auto" w:fill="FFFFFF" w:themeFill="background1"/>
          </w:tcPr>
          <w:p w14:paraId="7D703D79" w14:textId="1D5C766B" w:rsidR="00E62474" w:rsidRPr="00C115BA" w:rsidRDefault="00F02366" w:rsidP="00FD4E9F">
            <w:pPr>
              <w:rPr>
                <w:rFonts w:cs="Arial"/>
              </w:rPr>
            </w:pPr>
            <w:r>
              <w:rPr>
                <w:rFonts w:cs="Arial"/>
              </w:rPr>
              <w:t>Mooi design</w:t>
            </w:r>
          </w:p>
        </w:tc>
      </w:tr>
    </w:tbl>
    <w:p w14:paraId="006E6872" w14:textId="77777777" w:rsidR="005C0577" w:rsidRDefault="005C0577" w:rsidP="005C0577"/>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5C0577" w:rsidRPr="004C7C7E" w14:paraId="534A9F70" w14:textId="77777777" w:rsidTr="000A2D14">
        <w:trPr>
          <w:trHeight w:val="509"/>
        </w:trPr>
        <w:tc>
          <w:tcPr>
            <w:tcW w:w="13887" w:type="dxa"/>
            <w:gridSpan w:val="9"/>
            <w:shd w:val="clear" w:color="auto" w:fill="56355B" w:themeFill="text2"/>
          </w:tcPr>
          <w:p w14:paraId="26A99876" w14:textId="77777777" w:rsidR="005C0577" w:rsidRPr="008B6008" w:rsidRDefault="005C0577" w:rsidP="000A2D14">
            <w:pPr>
              <w:spacing w:after="200"/>
            </w:pPr>
            <w:r w:rsidRPr="00E62474">
              <w:rPr>
                <w:b/>
                <w:color w:val="FFFFFF" w:themeColor="background1"/>
              </w:rPr>
              <w:t>Gebruikerstest</w:t>
            </w:r>
          </w:p>
        </w:tc>
      </w:tr>
      <w:tr w:rsidR="005C0577" w:rsidRPr="004C7C7E" w14:paraId="153B5B64" w14:textId="77777777" w:rsidTr="000A2D14">
        <w:trPr>
          <w:trHeight w:val="509"/>
        </w:trPr>
        <w:tc>
          <w:tcPr>
            <w:tcW w:w="13887" w:type="dxa"/>
            <w:gridSpan w:val="9"/>
            <w:shd w:val="clear" w:color="auto" w:fill="FFFFFF" w:themeFill="background1"/>
          </w:tcPr>
          <w:p w14:paraId="428FC4B3" w14:textId="77777777" w:rsidR="000767F5" w:rsidRDefault="005C0577" w:rsidP="000767F5">
            <w:pPr>
              <w:spacing w:after="200"/>
            </w:pPr>
            <w:r w:rsidRPr="008B6008">
              <w:t xml:space="preserve">Uitvoerder: </w:t>
            </w:r>
          </w:p>
          <w:p w14:paraId="7B7010A4" w14:textId="2C43DD5B" w:rsidR="005C0577" w:rsidRPr="008B6008" w:rsidRDefault="005C0577" w:rsidP="000767F5">
            <w:pPr>
              <w:spacing w:after="200"/>
            </w:pPr>
            <w:r>
              <w:t>(</w:t>
            </w:r>
            <w:proofErr w:type="gramStart"/>
            <w:r>
              <w:t>naam</w:t>
            </w:r>
            <w:proofErr w:type="gramEnd"/>
            <w:r>
              <w:t>, leeftijd, beroep, kennis en ervaring)</w:t>
            </w:r>
          </w:p>
        </w:tc>
      </w:tr>
      <w:tr w:rsidR="005C0577" w:rsidRPr="004C7C7E" w14:paraId="76294023" w14:textId="77777777" w:rsidTr="000A2D14">
        <w:trPr>
          <w:trHeight w:val="388"/>
        </w:trPr>
        <w:tc>
          <w:tcPr>
            <w:tcW w:w="988" w:type="dxa"/>
            <w:vMerge w:val="restart"/>
            <w:tcBorders>
              <w:right w:val="single" w:sz="4" w:space="0" w:color="FFFFFF" w:themeColor="background1"/>
            </w:tcBorders>
            <w:shd w:val="clear" w:color="auto" w:fill="56355B" w:themeFill="text2"/>
          </w:tcPr>
          <w:p w14:paraId="212DCFE4" w14:textId="77777777" w:rsidR="005C0577" w:rsidRPr="00E62474" w:rsidRDefault="005C0577" w:rsidP="000A2D14">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758D1905" w14:textId="77777777" w:rsidR="005C0577" w:rsidRPr="00E62474" w:rsidRDefault="005C0577" w:rsidP="000A2D14">
            <w:pPr>
              <w:spacing w:after="200"/>
              <w:rPr>
                <w:color w:val="FFFFFF" w:themeColor="background1"/>
              </w:rPr>
            </w:pPr>
            <w:r w:rsidRPr="00E62474">
              <w:rPr>
                <w:color w:val="FFFFFF" w:themeColor="background1"/>
              </w:rPr>
              <w:t>Tijdsduur</w:t>
            </w:r>
          </w:p>
          <w:p w14:paraId="4105C1B0" w14:textId="77777777" w:rsidR="005C0577" w:rsidRPr="00E62474" w:rsidRDefault="005C0577" w:rsidP="000A2D14">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14E453EF" w14:textId="77777777" w:rsidR="005C0577" w:rsidRPr="00E62474" w:rsidRDefault="005C0577" w:rsidP="000A2D14">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1674A6E2" w14:textId="77777777" w:rsidR="005C0577" w:rsidRPr="00E62474" w:rsidRDefault="005C0577" w:rsidP="000A2D14">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1432E247" w14:textId="77777777" w:rsidR="005C0577" w:rsidRPr="00E62474" w:rsidRDefault="005C0577" w:rsidP="000A2D14">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7F1F7DC7" w14:textId="77777777" w:rsidR="005C0577" w:rsidRPr="00E62474" w:rsidRDefault="005C0577" w:rsidP="000A2D14">
            <w:pPr>
              <w:spacing w:after="200"/>
              <w:rPr>
                <w:color w:val="FFFFFF" w:themeColor="background1"/>
              </w:rPr>
            </w:pPr>
            <w:r w:rsidRPr="00E62474">
              <w:rPr>
                <w:color w:val="FFFFFF" w:themeColor="background1"/>
              </w:rPr>
              <w:t>Opmerkingen</w:t>
            </w:r>
          </w:p>
        </w:tc>
      </w:tr>
      <w:tr w:rsidR="005C0577" w:rsidRPr="004C7C7E" w14:paraId="4E167F94" w14:textId="77777777" w:rsidTr="000A2D14">
        <w:trPr>
          <w:trHeight w:val="388"/>
        </w:trPr>
        <w:tc>
          <w:tcPr>
            <w:tcW w:w="988" w:type="dxa"/>
            <w:vMerge/>
            <w:tcBorders>
              <w:right w:val="single" w:sz="4" w:space="0" w:color="FFFFFF" w:themeColor="background1"/>
            </w:tcBorders>
            <w:shd w:val="clear" w:color="auto" w:fill="9CC2E5"/>
          </w:tcPr>
          <w:p w14:paraId="278E80DE" w14:textId="77777777" w:rsidR="005C0577" w:rsidRDefault="005C0577" w:rsidP="000A2D14">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20F28BC2" w14:textId="77777777" w:rsidR="005C0577" w:rsidRDefault="005C0577" w:rsidP="000A2D14">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13E8536B" w14:textId="77777777" w:rsidR="005C0577" w:rsidRDefault="005C0577" w:rsidP="000A2D14">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2D4DD5A" w14:textId="77777777" w:rsidR="005C0577" w:rsidRPr="00E62474" w:rsidRDefault="005C0577" w:rsidP="000A2D14">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B3CA959" w14:textId="77777777" w:rsidR="005C0577" w:rsidRPr="00E62474" w:rsidRDefault="005C0577" w:rsidP="000A2D14">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7139AB7F"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C75241E"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4F76BD7"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62F0E1E2" w14:textId="77777777" w:rsidR="005C0577" w:rsidRDefault="005C0577" w:rsidP="000A2D14">
            <w:pPr>
              <w:spacing w:after="200"/>
            </w:pPr>
          </w:p>
        </w:tc>
      </w:tr>
      <w:tr w:rsidR="005C0577" w:rsidRPr="004C7C7E" w14:paraId="71D3A676" w14:textId="77777777" w:rsidTr="000A2D14">
        <w:trPr>
          <w:trHeight w:val="509"/>
        </w:trPr>
        <w:tc>
          <w:tcPr>
            <w:tcW w:w="988" w:type="dxa"/>
          </w:tcPr>
          <w:p w14:paraId="502940DC" w14:textId="7E051E35" w:rsidR="005C0577" w:rsidRPr="004C7C7E" w:rsidRDefault="005C0577" w:rsidP="000A2D14">
            <w:r>
              <w:t>2</w:t>
            </w:r>
            <w:r w:rsidR="000767F5">
              <w:t>9</w:t>
            </w:r>
            <w:r>
              <w:t>-6-23</w:t>
            </w:r>
          </w:p>
        </w:tc>
        <w:tc>
          <w:tcPr>
            <w:tcW w:w="1134" w:type="dxa"/>
          </w:tcPr>
          <w:p w14:paraId="59AA0792" w14:textId="77777777" w:rsidR="005C0577" w:rsidRPr="000D4561" w:rsidRDefault="005C0577" w:rsidP="000A2D14">
            <w:pPr>
              <w:rPr>
                <w:rFonts w:cs="Arial"/>
              </w:rPr>
            </w:pPr>
            <w:r>
              <w:rPr>
                <w:rFonts w:cs="Arial"/>
              </w:rPr>
              <w:t>5 min.</w:t>
            </w:r>
          </w:p>
        </w:tc>
        <w:tc>
          <w:tcPr>
            <w:tcW w:w="4819" w:type="dxa"/>
          </w:tcPr>
          <w:p w14:paraId="6AF14919" w14:textId="14B18FFE" w:rsidR="005C0577" w:rsidRPr="000D4561" w:rsidRDefault="005C0577" w:rsidP="000A2D14">
            <w:pPr>
              <w:rPr>
                <w:rFonts w:cs="Arial"/>
              </w:rPr>
            </w:pPr>
          </w:p>
        </w:tc>
        <w:tc>
          <w:tcPr>
            <w:tcW w:w="566" w:type="dxa"/>
          </w:tcPr>
          <w:p w14:paraId="458E34D9" w14:textId="4447E1E3" w:rsidR="005C0577" w:rsidRPr="000D4561" w:rsidRDefault="005C0577" w:rsidP="000A2D14">
            <w:pPr>
              <w:rPr>
                <w:rFonts w:cs="Arial"/>
              </w:rPr>
            </w:pPr>
          </w:p>
        </w:tc>
        <w:tc>
          <w:tcPr>
            <w:tcW w:w="709" w:type="dxa"/>
          </w:tcPr>
          <w:p w14:paraId="7B8E50E7" w14:textId="77777777" w:rsidR="005C0577" w:rsidRPr="000D4561" w:rsidRDefault="005C0577" w:rsidP="000A2D14">
            <w:pPr>
              <w:rPr>
                <w:rFonts w:cs="Arial"/>
              </w:rPr>
            </w:pPr>
          </w:p>
        </w:tc>
        <w:tc>
          <w:tcPr>
            <w:tcW w:w="709" w:type="dxa"/>
          </w:tcPr>
          <w:p w14:paraId="1DC2B996" w14:textId="1D1B8848" w:rsidR="005C0577" w:rsidRPr="00ED2666" w:rsidRDefault="005C0577" w:rsidP="000A2D14">
            <w:pPr>
              <w:rPr>
                <w:rFonts w:cs="Arial"/>
              </w:rPr>
            </w:pPr>
          </w:p>
        </w:tc>
        <w:tc>
          <w:tcPr>
            <w:tcW w:w="709" w:type="dxa"/>
          </w:tcPr>
          <w:p w14:paraId="52567925" w14:textId="77777777" w:rsidR="005C0577" w:rsidRPr="00ED2666" w:rsidRDefault="005C0577" w:rsidP="000A2D14">
            <w:pPr>
              <w:rPr>
                <w:rFonts w:cs="Arial"/>
              </w:rPr>
            </w:pPr>
          </w:p>
        </w:tc>
        <w:tc>
          <w:tcPr>
            <w:tcW w:w="709" w:type="dxa"/>
          </w:tcPr>
          <w:p w14:paraId="5A726F7C" w14:textId="77777777" w:rsidR="005C0577" w:rsidRPr="00ED2666" w:rsidRDefault="005C0577" w:rsidP="000A2D14">
            <w:pPr>
              <w:rPr>
                <w:rFonts w:cs="Arial"/>
              </w:rPr>
            </w:pPr>
          </w:p>
        </w:tc>
        <w:tc>
          <w:tcPr>
            <w:tcW w:w="3544" w:type="dxa"/>
          </w:tcPr>
          <w:p w14:paraId="732BC93A" w14:textId="5FBE2843" w:rsidR="005C0577" w:rsidRPr="00C115BA" w:rsidRDefault="005C0577" w:rsidP="000A2D14">
            <w:pPr>
              <w:rPr>
                <w:rFonts w:cs="Arial"/>
              </w:rPr>
            </w:pPr>
          </w:p>
        </w:tc>
      </w:tr>
      <w:tr w:rsidR="005C0577" w:rsidRPr="00F02366" w14:paraId="05418983" w14:textId="77777777" w:rsidTr="000A2D14">
        <w:trPr>
          <w:trHeight w:val="509"/>
        </w:trPr>
        <w:tc>
          <w:tcPr>
            <w:tcW w:w="988" w:type="dxa"/>
          </w:tcPr>
          <w:p w14:paraId="5FA5E863" w14:textId="63DA393C" w:rsidR="005C0577" w:rsidRPr="004C7C7E" w:rsidRDefault="005C0577" w:rsidP="000A2D14">
            <w:r>
              <w:t>2</w:t>
            </w:r>
            <w:r w:rsidR="000767F5">
              <w:t>9</w:t>
            </w:r>
            <w:r>
              <w:t>-6-23</w:t>
            </w:r>
          </w:p>
        </w:tc>
        <w:tc>
          <w:tcPr>
            <w:tcW w:w="1134" w:type="dxa"/>
          </w:tcPr>
          <w:p w14:paraId="7AD110FA" w14:textId="77777777" w:rsidR="005C0577" w:rsidRPr="000D4561" w:rsidRDefault="005C0577" w:rsidP="000A2D14">
            <w:pPr>
              <w:rPr>
                <w:rFonts w:cs="Arial"/>
              </w:rPr>
            </w:pPr>
            <w:r>
              <w:rPr>
                <w:rFonts w:cs="Arial"/>
              </w:rPr>
              <w:t>5 min.</w:t>
            </w:r>
          </w:p>
        </w:tc>
        <w:tc>
          <w:tcPr>
            <w:tcW w:w="4819" w:type="dxa"/>
          </w:tcPr>
          <w:p w14:paraId="4185400E" w14:textId="72B73266" w:rsidR="005C0577" w:rsidRPr="000D4561" w:rsidRDefault="005C0577" w:rsidP="000A2D14">
            <w:pPr>
              <w:rPr>
                <w:rFonts w:cs="Arial"/>
              </w:rPr>
            </w:pPr>
          </w:p>
        </w:tc>
        <w:tc>
          <w:tcPr>
            <w:tcW w:w="566" w:type="dxa"/>
          </w:tcPr>
          <w:p w14:paraId="2FF72F08" w14:textId="3640E5A8" w:rsidR="005C0577" w:rsidRPr="000D4561" w:rsidRDefault="005C0577" w:rsidP="000A2D14">
            <w:pPr>
              <w:rPr>
                <w:rFonts w:cs="Arial"/>
              </w:rPr>
            </w:pPr>
          </w:p>
        </w:tc>
        <w:tc>
          <w:tcPr>
            <w:tcW w:w="709" w:type="dxa"/>
          </w:tcPr>
          <w:p w14:paraId="38D4067F" w14:textId="77777777" w:rsidR="005C0577" w:rsidRPr="000D4561" w:rsidRDefault="005C0577" w:rsidP="000A2D14">
            <w:pPr>
              <w:rPr>
                <w:rFonts w:cs="Arial"/>
              </w:rPr>
            </w:pPr>
          </w:p>
        </w:tc>
        <w:tc>
          <w:tcPr>
            <w:tcW w:w="709" w:type="dxa"/>
          </w:tcPr>
          <w:p w14:paraId="3909FFA4" w14:textId="0E999DA1" w:rsidR="005C0577" w:rsidRPr="00ED2666" w:rsidRDefault="005C0577" w:rsidP="000A2D14">
            <w:pPr>
              <w:rPr>
                <w:rFonts w:cs="Arial"/>
              </w:rPr>
            </w:pPr>
          </w:p>
        </w:tc>
        <w:tc>
          <w:tcPr>
            <w:tcW w:w="709" w:type="dxa"/>
          </w:tcPr>
          <w:p w14:paraId="4FA117AF" w14:textId="77777777" w:rsidR="005C0577" w:rsidRPr="00ED2666" w:rsidRDefault="005C0577" w:rsidP="000A2D14">
            <w:pPr>
              <w:rPr>
                <w:rFonts w:cs="Arial"/>
              </w:rPr>
            </w:pPr>
          </w:p>
        </w:tc>
        <w:tc>
          <w:tcPr>
            <w:tcW w:w="709" w:type="dxa"/>
          </w:tcPr>
          <w:p w14:paraId="72167DFF" w14:textId="77777777" w:rsidR="005C0577" w:rsidRPr="00ED2666" w:rsidRDefault="005C0577" w:rsidP="000A2D14">
            <w:pPr>
              <w:rPr>
                <w:rFonts w:cs="Arial"/>
              </w:rPr>
            </w:pPr>
          </w:p>
        </w:tc>
        <w:tc>
          <w:tcPr>
            <w:tcW w:w="3544" w:type="dxa"/>
          </w:tcPr>
          <w:p w14:paraId="63EC8F47" w14:textId="7AEDC488" w:rsidR="005C0577" w:rsidRPr="00F02366" w:rsidRDefault="005C0577" w:rsidP="000A2D14">
            <w:pPr>
              <w:rPr>
                <w:rFonts w:cs="Arial"/>
                <w:lang w:val="en-US"/>
              </w:rPr>
            </w:pPr>
          </w:p>
        </w:tc>
      </w:tr>
      <w:tr w:rsidR="005C0577" w:rsidRPr="00F02366" w14:paraId="346D600F" w14:textId="77777777" w:rsidTr="000A2D14">
        <w:trPr>
          <w:trHeight w:val="509"/>
        </w:trPr>
        <w:tc>
          <w:tcPr>
            <w:tcW w:w="988" w:type="dxa"/>
          </w:tcPr>
          <w:p w14:paraId="3E451D96" w14:textId="3A9ACD2E" w:rsidR="005C0577" w:rsidRPr="00F02366" w:rsidRDefault="005C0577" w:rsidP="000A2D14">
            <w:pPr>
              <w:rPr>
                <w:lang w:val="en-US"/>
              </w:rPr>
            </w:pPr>
            <w:r>
              <w:rPr>
                <w:lang w:val="en-US"/>
              </w:rPr>
              <w:t>2</w:t>
            </w:r>
            <w:r w:rsidR="000767F5">
              <w:rPr>
                <w:lang w:val="en-US"/>
              </w:rPr>
              <w:t>9</w:t>
            </w:r>
            <w:r>
              <w:rPr>
                <w:lang w:val="en-US"/>
              </w:rPr>
              <w:t>-6-23</w:t>
            </w:r>
          </w:p>
        </w:tc>
        <w:tc>
          <w:tcPr>
            <w:tcW w:w="1134" w:type="dxa"/>
          </w:tcPr>
          <w:p w14:paraId="7C8CE9C4" w14:textId="77777777" w:rsidR="005C0577" w:rsidRPr="00F02366" w:rsidRDefault="005C0577" w:rsidP="000A2D14">
            <w:pPr>
              <w:rPr>
                <w:rFonts w:cs="Arial"/>
                <w:lang w:val="en-US"/>
              </w:rPr>
            </w:pPr>
            <w:r>
              <w:rPr>
                <w:rFonts w:cs="Arial"/>
                <w:lang w:val="en-US"/>
              </w:rPr>
              <w:t>5 min.</w:t>
            </w:r>
          </w:p>
        </w:tc>
        <w:tc>
          <w:tcPr>
            <w:tcW w:w="4819" w:type="dxa"/>
          </w:tcPr>
          <w:p w14:paraId="44F10215" w14:textId="5D2F8494" w:rsidR="005C0577" w:rsidRPr="00F02366" w:rsidRDefault="005C0577" w:rsidP="000A2D14">
            <w:pPr>
              <w:rPr>
                <w:rFonts w:cs="Arial"/>
              </w:rPr>
            </w:pPr>
          </w:p>
        </w:tc>
        <w:tc>
          <w:tcPr>
            <w:tcW w:w="566" w:type="dxa"/>
          </w:tcPr>
          <w:p w14:paraId="6CE9BF76" w14:textId="77777777" w:rsidR="005C0577" w:rsidRPr="00F02366" w:rsidRDefault="005C0577" w:rsidP="000A2D14">
            <w:pPr>
              <w:rPr>
                <w:rFonts w:cs="Arial"/>
              </w:rPr>
            </w:pPr>
          </w:p>
        </w:tc>
        <w:tc>
          <w:tcPr>
            <w:tcW w:w="709" w:type="dxa"/>
          </w:tcPr>
          <w:p w14:paraId="5E62F7EB" w14:textId="47748C19" w:rsidR="005C0577" w:rsidRPr="00F02366" w:rsidRDefault="005C0577" w:rsidP="000A2D14">
            <w:pPr>
              <w:rPr>
                <w:rFonts w:cs="Arial"/>
              </w:rPr>
            </w:pPr>
          </w:p>
        </w:tc>
        <w:tc>
          <w:tcPr>
            <w:tcW w:w="709" w:type="dxa"/>
          </w:tcPr>
          <w:p w14:paraId="15CDDB80" w14:textId="77777777" w:rsidR="005C0577" w:rsidRPr="00F02366" w:rsidRDefault="005C0577" w:rsidP="000A2D14">
            <w:pPr>
              <w:rPr>
                <w:rFonts w:cs="Arial"/>
              </w:rPr>
            </w:pPr>
          </w:p>
        </w:tc>
        <w:tc>
          <w:tcPr>
            <w:tcW w:w="709" w:type="dxa"/>
          </w:tcPr>
          <w:p w14:paraId="156A6AE9" w14:textId="77777777" w:rsidR="005C0577" w:rsidRPr="00F02366" w:rsidRDefault="005C0577" w:rsidP="000A2D14">
            <w:pPr>
              <w:rPr>
                <w:rFonts w:cs="Arial"/>
              </w:rPr>
            </w:pPr>
          </w:p>
        </w:tc>
        <w:tc>
          <w:tcPr>
            <w:tcW w:w="709" w:type="dxa"/>
          </w:tcPr>
          <w:p w14:paraId="2E9422F8" w14:textId="443BDC05" w:rsidR="005C0577" w:rsidRPr="00F02366" w:rsidRDefault="005C0577" w:rsidP="000A2D14">
            <w:pPr>
              <w:rPr>
                <w:rFonts w:cs="Arial"/>
              </w:rPr>
            </w:pPr>
          </w:p>
        </w:tc>
        <w:tc>
          <w:tcPr>
            <w:tcW w:w="3544" w:type="dxa"/>
          </w:tcPr>
          <w:p w14:paraId="040E5206" w14:textId="7915611F" w:rsidR="005C0577" w:rsidRPr="00F02366" w:rsidRDefault="005C0577" w:rsidP="000A2D14">
            <w:pPr>
              <w:rPr>
                <w:rFonts w:cs="Arial"/>
              </w:rPr>
            </w:pPr>
          </w:p>
        </w:tc>
      </w:tr>
      <w:tr w:rsidR="005C0577" w:rsidRPr="00F02366" w14:paraId="1D38F273" w14:textId="77777777" w:rsidTr="000A2D14">
        <w:trPr>
          <w:trHeight w:val="509"/>
        </w:trPr>
        <w:tc>
          <w:tcPr>
            <w:tcW w:w="988" w:type="dxa"/>
          </w:tcPr>
          <w:p w14:paraId="630AFBE9" w14:textId="77777777" w:rsidR="005C0577" w:rsidRPr="00F02366" w:rsidRDefault="005C0577" w:rsidP="000A2D14"/>
        </w:tc>
        <w:tc>
          <w:tcPr>
            <w:tcW w:w="1134" w:type="dxa"/>
          </w:tcPr>
          <w:p w14:paraId="376EF907" w14:textId="77777777" w:rsidR="005C0577" w:rsidRPr="00F02366" w:rsidRDefault="005C0577" w:rsidP="000A2D14">
            <w:pPr>
              <w:rPr>
                <w:rFonts w:cs="Arial"/>
              </w:rPr>
            </w:pPr>
          </w:p>
        </w:tc>
        <w:tc>
          <w:tcPr>
            <w:tcW w:w="4819" w:type="dxa"/>
          </w:tcPr>
          <w:p w14:paraId="37546426" w14:textId="77777777" w:rsidR="005C0577" w:rsidRPr="00F02366" w:rsidRDefault="005C0577" w:rsidP="000A2D14">
            <w:pPr>
              <w:rPr>
                <w:rFonts w:cs="Arial"/>
              </w:rPr>
            </w:pPr>
          </w:p>
        </w:tc>
        <w:tc>
          <w:tcPr>
            <w:tcW w:w="566" w:type="dxa"/>
          </w:tcPr>
          <w:p w14:paraId="3B92E125" w14:textId="77777777" w:rsidR="005C0577" w:rsidRPr="00F02366" w:rsidRDefault="005C0577" w:rsidP="000A2D14">
            <w:pPr>
              <w:rPr>
                <w:rFonts w:cs="Arial"/>
              </w:rPr>
            </w:pPr>
          </w:p>
        </w:tc>
        <w:tc>
          <w:tcPr>
            <w:tcW w:w="709" w:type="dxa"/>
          </w:tcPr>
          <w:p w14:paraId="0CD40C08" w14:textId="77777777" w:rsidR="005C0577" w:rsidRPr="00F02366" w:rsidRDefault="005C0577" w:rsidP="000A2D14">
            <w:pPr>
              <w:rPr>
                <w:rFonts w:cs="Arial"/>
              </w:rPr>
            </w:pPr>
          </w:p>
        </w:tc>
        <w:tc>
          <w:tcPr>
            <w:tcW w:w="709" w:type="dxa"/>
          </w:tcPr>
          <w:p w14:paraId="3DDE3C3D" w14:textId="77777777" w:rsidR="005C0577" w:rsidRPr="00F02366" w:rsidRDefault="005C0577" w:rsidP="000A2D14">
            <w:pPr>
              <w:rPr>
                <w:rFonts w:cs="Arial"/>
              </w:rPr>
            </w:pPr>
          </w:p>
        </w:tc>
        <w:tc>
          <w:tcPr>
            <w:tcW w:w="709" w:type="dxa"/>
          </w:tcPr>
          <w:p w14:paraId="11B9C5E2" w14:textId="77777777" w:rsidR="005C0577" w:rsidRPr="00F02366" w:rsidRDefault="005C0577" w:rsidP="000A2D14">
            <w:pPr>
              <w:rPr>
                <w:rFonts w:cs="Arial"/>
              </w:rPr>
            </w:pPr>
          </w:p>
        </w:tc>
        <w:tc>
          <w:tcPr>
            <w:tcW w:w="709" w:type="dxa"/>
          </w:tcPr>
          <w:p w14:paraId="1EE91AC9" w14:textId="77777777" w:rsidR="005C0577" w:rsidRPr="00F02366" w:rsidRDefault="005C0577" w:rsidP="000A2D14">
            <w:pPr>
              <w:rPr>
                <w:rFonts w:cs="Arial"/>
              </w:rPr>
            </w:pPr>
          </w:p>
        </w:tc>
        <w:tc>
          <w:tcPr>
            <w:tcW w:w="3544" w:type="dxa"/>
          </w:tcPr>
          <w:p w14:paraId="6FB566E3" w14:textId="77777777" w:rsidR="005C0577" w:rsidRPr="00F02366" w:rsidRDefault="005C0577" w:rsidP="000A2D14">
            <w:pPr>
              <w:rPr>
                <w:rFonts w:cs="Arial"/>
              </w:rPr>
            </w:pPr>
          </w:p>
        </w:tc>
      </w:tr>
      <w:tr w:rsidR="005C0577" w:rsidRPr="00F02366" w14:paraId="1F002FD6" w14:textId="77777777" w:rsidTr="000A2D14">
        <w:trPr>
          <w:trHeight w:val="509"/>
        </w:trPr>
        <w:tc>
          <w:tcPr>
            <w:tcW w:w="988" w:type="dxa"/>
          </w:tcPr>
          <w:p w14:paraId="2CB9F37B" w14:textId="77777777" w:rsidR="005C0577" w:rsidRPr="00F02366" w:rsidRDefault="005C0577" w:rsidP="000A2D14"/>
        </w:tc>
        <w:tc>
          <w:tcPr>
            <w:tcW w:w="1134" w:type="dxa"/>
          </w:tcPr>
          <w:p w14:paraId="74BE7705" w14:textId="77777777" w:rsidR="005C0577" w:rsidRPr="00F02366" w:rsidRDefault="005C0577" w:rsidP="000A2D14">
            <w:pPr>
              <w:rPr>
                <w:rFonts w:cs="Arial"/>
              </w:rPr>
            </w:pPr>
          </w:p>
        </w:tc>
        <w:tc>
          <w:tcPr>
            <w:tcW w:w="4819" w:type="dxa"/>
          </w:tcPr>
          <w:p w14:paraId="49E8E3A4" w14:textId="77777777" w:rsidR="005C0577" w:rsidRPr="00F02366" w:rsidRDefault="005C0577" w:rsidP="000A2D14">
            <w:pPr>
              <w:rPr>
                <w:rFonts w:cs="Arial"/>
              </w:rPr>
            </w:pPr>
          </w:p>
        </w:tc>
        <w:tc>
          <w:tcPr>
            <w:tcW w:w="566" w:type="dxa"/>
          </w:tcPr>
          <w:p w14:paraId="0671E8EB" w14:textId="77777777" w:rsidR="005C0577" w:rsidRPr="00F02366" w:rsidRDefault="005C0577" w:rsidP="000A2D14">
            <w:pPr>
              <w:rPr>
                <w:rFonts w:cs="Arial"/>
              </w:rPr>
            </w:pPr>
          </w:p>
        </w:tc>
        <w:tc>
          <w:tcPr>
            <w:tcW w:w="709" w:type="dxa"/>
          </w:tcPr>
          <w:p w14:paraId="5B0126C8" w14:textId="77777777" w:rsidR="005C0577" w:rsidRPr="00F02366" w:rsidRDefault="005C0577" w:rsidP="000A2D14">
            <w:pPr>
              <w:rPr>
                <w:rFonts w:cs="Arial"/>
              </w:rPr>
            </w:pPr>
          </w:p>
        </w:tc>
        <w:tc>
          <w:tcPr>
            <w:tcW w:w="709" w:type="dxa"/>
          </w:tcPr>
          <w:p w14:paraId="5639B553" w14:textId="77777777" w:rsidR="005C0577" w:rsidRPr="00F02366" w:rsidRDefault="005C0577" w:rsidP="000A2D14">
            <w:pPr>
              <w:rPr>
                <w:rFonts w:cs="Arial"/>
              </w:rPr>
            </w:pPr>
          </w:p>
        </w:tc>
        <w:tc>
          <w:tcPr>
            <w:tcW w:w="709" w:type="dxa"/>
          </w:tcPr>
          <w:p w14:paraId="7EEE15DA" w14:textId="77777777" w:rsidR="005C0577" w:rsidRPr="00F02366" w:rsidRDefault="005C0577" w:rsidP="000A2D14">
            <w:pPr>
              <w:rPr>
                <w:rFonts w:cs="Arial"/>
              </w:rPr>
            </w:pPr>
          </w:p>
        </w:tc>
        <w:tc>
          <w:tcPr>
            <w:tcW w:w="709" w:type="dxa"/>
          </w:tcPr>
          <w:p w14:paraId="0EC95132" w14:textId="77777777" w:rsidR="005C0577" w:rsidRPr="00F02366" w:rsidRDefault="005C0577" w:rsidP="000A2D14">
            <w:pPr>
              <w:rPr>
                <w:rFonts w:cs="Arial"/>
              </w:rPr>
            </w:pPr>
          </w:p>
        </w:tc>
        <w:tc>
          <w:tcPr>
            <w:tcW w:w="3544" w:type="dxa"/>
          </w:tcPr>
          <w:p w14:paraId="5C3CAE86" w14:textId="77777777" w:rsidR="005C0577" w:rsidRPr="00F02366" w:rsidRDefault="005C0577" w:rsidP="000A2D14">
            <w:pPr>
              <w:rPr>
                <w:rFonts w:cs="Arial"/>
              </w:rPr>
            </w:pPr>
          </w:p>
        </w:tc>
      </w:tr>
      <w:tr w:rsidR="005C0577" w:rsidRPr="00F02366" w14:paraId="179E0451" w14:textId="77777777" w:rsidTr="000A2D14">
        <w:trPr>
          <w:trHeight w:val="509"/>
        </w:trPr>
        <w:tc>
          <w:tcPr>
            <w:tcW w:w="988" w:type="dxa"/>
            <w:tcBorders>
              <w:bottom w:val="single" w:sz="4" w:space="0" w:color="56355B" w:themeColor="text2"/>
            </w:tcBorders>
          </w:tcPr>
          <w:p w14:paraId="6537E075" w14:textId="77777777" w:rsidR="005C0577" w:rsidRPr="00F02366" w:rsidRDefault="005C0577" w:rsidP="000A2D14"/>
        </w:tc>
        <w:tc>
          <w:tcPr>
            <w:tcW w:w="1134" w:type="dxa"/>
            <w:tcBorders>
              <w:bottom w:val="single" w:sz="4" w:space="0" w:color="56355B" w:themeColor="text2"/>
            </w:tcBorders>
          </w:tcPr>
          <w:p w14:paraId="2BAADFCB" w14:textId="77777777" w:rsidR="005C0577" w:rsidRPr="00F02366" w:rsidRDefault="005C0577" w:rsidP="000A2D14">
            <w:pPr>
              <w:rPr>
                <w:rFonts w:cs="Arial"/>
              </w:rPr>
            </w:pPr>
          </w:p>
        </w:tc>
        <w:tc>
          <w:tcPr>
            <w:tcW w:w="4819" w:type="dxa"/>
            <w:tcBorders>
              <w:bottom w:val="single" w:sz="4" w:space="0" w:color="56355B" w:themeColor="text2"/>
            </w:tcBorders>
          </w:tcPr>
          <w:p w14:paraId="555828D1" w14:textId="77777777" w:rsidR="005C0577" w:rsidRPr="00F02366" w:rsidRDefault="005C0577" w:rsidP="000A2D14">
            <w:pPr>
              <w:rPr>
                <w:rFonts w:cs="Arial"/>
              </w:rPr>
            </w:pPr>
          </w:p>
        </w:tc>
        <w:tc>
          <w:tcPr>
            <w:tcW w:w="566" w:type="dxa"/>
          </w:tcPr>
          <w:p w14:paraId="3222AB00" w14:textId="77777777" w:rsidR="005C0577" w:rsidRPr="00F02366" w:rsidRDefault="005C0577" w:rsidP="000A2D14">
            <w:pPr>
              <w:rPr>
                <w:rFonts w:cs="Arial"/>
              </w:rPr>
            </w:pPr>
          </w:p>
        </w:tc>
        <w:tc>
          <w:tcPr>
            <w:tcW w:w="709" w:type="dxa"/>
          </w:tcPr>
          <w:p w14:paraId="7706E701" w14:textId="77777777" w:rsidR="005C0577" w:rsidRPr="00F02366" w:rsidRDefault="005C0577" w:rsidP="000A2D14">
            <w:pPr>
              <w:rPr>
                <w:rFonts w:cs="Arial"/>
              </w:rPr>
            </w:pPr>
          </w:p>
        </w:tc>
        <w:tc>
          <w:tcPr>
            <w:tcW w:w="709" w:type="dxa"/>
          </w:tcPr>
          <w:p w14:paraId="5ED9008E" w14:textId="77777777" w:rsidR="005C0577" w:rsidRPr="00F02366" w:rsidRDefault="005C0577" w:rsidP="000A2D14">
            <w:pPr>
              <w:rPr>
                <w:rFonts w:cs="Arial"/>
              </w:rPr>
            </w:pPr>
          </w:p>
        </w:tc>
        <w:tc>
          <w:tcPr>
            <w:tcW w:w="709" w:type="dxa"/>
          </w:tcPr>
          <w:p w14:paraId="45F736B4" w14:textId="77777777" w:rsidR="005C0577" w:rsidRPr="00F02366" w:rsidRDefault="005C0577" w:rsidP="000A2D14">
            <w:pPr>
              <w:rPr>
                <w:rFonts w:cs="Arial"/>
              </w:rPr>
            </w:pPr>
          </w:p>
        </w:tc>
        <w:tc>
          <w:tcPr>
            <w:tcW w:w="709" w:type="dxa"/>
          </w:tcPr>
          <w:p w14:paraId="37FA7F8B" w14:textId="77777777" w:rsidR="005C0577" w:rsidRPr="00F02366" w:rsidRDefault="005C0577" w:rsidP="000A2D14">
            <w:pPr>
              <w:rPr>
                <w:rFonts w:cs="Arial"/>
              </w:rPr>
            </w:pPr>
          </w:p>
        </w:tc>
        <w:tc>
          <w:tcPr>
            <w:tcW w:w="3544" w:type="dxa"/>
          </w:tcPr>
          <w:p w14:paraId="1FFBBD68" w14:textId="77777777" w:rsidR="005C0577" w:rsidRPr="00F02366" w:rsidRDefault="005C0577" w:rsidP="000A2D14">
            <w:pPr>
              <w:rPr>
                <w:rFonts w:cs="Arial"/>
              </w:rPr>
            </w:pPr>
          </w:p>
        </w:tc>
      </w:tr>
      <w:tr w:rsidR="005C0577" w:rsidRPr="004C7C7E" w14:paraId="4B6A6482" w14:textId="77777777" w:rsidTr="000A2D14">
        <w:trPr>
          <w:trHeight w:val="509"/>
        </w:trPr>
        <w:tc>
          <w:tcPr>
            <w:tcW w:w="6941" w:type="dxa"/>
            <w:gridSpan w:val="3"/>
            <w:tcBorders>
              <w:bottom w:val="single" w:sz="4" w:space="0" w:color="FFFFFF" w:themeColor="background1"/>
            </w:tcBorders>
            <w:shd w:val="clear" w:color="auto" w:fill="56355B" w:themeFill="text2"/>
          </w:tcPr>
          <w:p w14:paraId="2418607C" w14:textId="77777777" w:rsidR="005C0577" w:rsidRPr="00E62474" w:rsidRDefault="005C0577" w:rsidP="000A2D14">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563A2C58" w14:textId="77777777" w:rsidR="005C0577" w:rsidRPr="009F13C4" w:rsidRDefault="005C0577" w:rsidP="000A2D14">
            <w:pPr>
              <w:rPr>
                <w:rFonts w:cs="Arial"/>
              </w:rPr>
            </w:pPr>
            <w:r>
              <w:rPr>
                <w:rFonts w:cs="Arial"/>
              </w:rPr>
              <w:t>Niet/weinig/matig/ruim/goed</w:t>
            </w:r>
          </w:p>
        </w:tc>
        <w:tc>
          <w:tcPr>
            <w:tcW w:w="3544" w:type="dxa"/>
            <w:shd w:val="clear" w:color="auto" w:fill="FFFFFF" w:themeFill="background1"/>
          </w:tcPr>
          <w:p w14:paraId="10C407C2" w14:textId="02FE1862" w:rsidR="005C0577" w:rsidRPr="00C115BA" w:rsidRDefault="005C0577" w:rsidP="000A2D14">
            <w:pPr>
              <w:rPr>
                <w:rFonts w:cs="Arial"/>
              </w:rPr>
            </w:pPr>
          </w:p>
        </w:tc>
      </w:tr>
      <w:tr w:rsidR="005C0577" w:rsidRPr="004C7C7E" w14:paraId="332E2536" w14:textId="77777777" w:rsidTr="000A2D14">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4B9EB08F" w14:textId="77777777" w:rsidR="005C0577" w:rsidRPr="00E62474" w:rsidRDefault="005C0577" w:rsidP="000A2D14">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21E835EB" w14:textId="77777777" w:rsidR="005C0577" w:rsidRPr="009F13C4" w:rsidRDefault="005C0577" w:rsidP="000A2D14">
            <w:pPr>
              <w:rPr>
                <w:rFonts w:cs="Arial"/>
              </w:rPr>
            </w:pPr>
            <w:r>
              <w:rPr>
                <w:rFonts w:cs="Arial"/>
              </w:rPr>
              <w:t>Moeilijk/neutraal/gemakkelijk</w:t>
            </w:r>
          </w:p>
        </w:tc>
        <w:tc>
          <w:tcPr>
            <w:tcW w:w="3544" w:type="dxa"/>
            <w:shd w:val="clear" w:color="auto" w:fill="FFFFFF" w:themeFill="background1"/>
          </w:tcPr>
          <w:p w14:paraId="64693549" w14:textId="68FA0951" w:rsidR="005C0577" w:rsidRPr="00C115BA" w:rsidRDefault="005C0577" w:rsidP="000A2D14">
            <w:pPr>
              <w:rPr>
                <w:rFonts w:cs="Arial"/>
              </w:rPr>
            </w:pPr>
          </w:p>
        </w:tc>
      </w:tr>
      <w:tr w:rsidR="005C0577" w:rsidRPr="004C7C7E" w14:paraId="6D9F6A59" w14:textId="77777777" w:rsidTr="000A2D14">
        <w:trPr>
          <w:trHeight w:val="509"/>
        </w:trPr>
        <w:tc>
          <w:tcPr>
            <w:tcW w:w="6941" w:type="dxa"/>
            <w:gridSpan w:val="3"/>
            <w:tcBorders>
              <w:top w:val="single" w:sz="4" w:space="0" w:color="FFFFFF" w:themeColor="background1"/>
            </w:tcBorders>
            <w:shd w:val="clear" w:color="auto" w:fill="56355B" w:themeFill="text2"/>
          </w:tcPr>
          <w:p w14:paraId="0C564D7B" w14:textId="77777777" w:rsidR="005C0577" w:rsidRPr="00E62474" w:rsidRDefault="005C0577" w:rsidP="000A2D14">
            <w:pPr>
              <w:rPr>
                <w:rFonts w:cs="Arial"/>
                <w:color w:val="FFFFFF" w:themeColor="background1"/>
              </w:rPr>
            </w:pPr>
            <w:r w:rsidRPr="00E62474">
              <w:rPr>
                <w:color w:val="FFFFFF" w:themeColor="background1"/>
              </w:rPr>
              <w:t>Wat zijn goede en/of slechte punten van de applicatie</w:t>
            </w:r>
            <w:r>
              <w:rPr>
                <w:color w:val="FFFFFF" w:themeColor="background1"/>
              </w:rPr>
              <w:t>?</w:t>
            </w:r>
          </w:p>
        </w:tc>
        <w:tc>
          <w:tcPr>
            <w:tcW w:w="6946" w:type="dxa"/>
            <w:gridSpan w:val="6"/>
            <w:shd w:val="clear" w:color="auto" w:fill="FFFFFF" w:themeFill="background1"/>
          </w:tcPr>
          <w:p w14:paraId="65E71863" w14:textId="5B445E97" w:rsidR="005C0577" w:rsidRPr="00C115BA" w:rsidRDefault="005C0577" w:rsidP="000A2D14">
            <w:pPr>
              <w:rPr>
                <w:rFonts w:cs="Arial"/>
              </w:rPr>
            </w:pPr>
          </w:p>
        </w:tc>
      </w:tr>
    </w:tbl>
    <w:p w14:paraId="17BFD71D" w14:textId="77777777" w:rsidR="005C0577" w:rsidRDefault="005C0577" w:rsidP="005C0577"/>
    <w:p w14:paraId="266BEF8B" w14:textId="77777777" w:rsidR="00E62474" w:rsidRDefault="00E62474" w:rsidP="005C0577"/>
    <w:sectPr w:rsidR="00E62474" w:rsidSect="00E62474">
      <w:foot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1745" w14:textId="77777777" w:rsidR="001D711F" w:rsidRDefault="001D711F" w:rsidP="00910A2E">
      <w:pPr>
        <w:spacing w:line="240" w:lineRule="auto"/>
      </w:pPr>
      <w:r>
        <w:separator/>
      </w:r>
    </w:p>
  </w:endnote>
  <w:endnote w:type="continuationSeparator" w:id="0">
    <w:p w14:paraId="002632D9" w14:textId="77777777" w:rsidR="001D711F" w:rsidRDefault="001D711F"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CB18" w14:textId="30A5E5AE" w:rsidR="00C73F5A" w:rsidRDefault="00C73F5A" w:rsidP="00C73F5A">
    <w:pPr>
      <w:pStyle w:val="Voettekst"/>
      <w:tabs>
        <w:tab w:val="clear" w:pos="4536"/>
        <w:tab w:val="clear" w:pos="9072"/>
        <w:tab w:val="center" w:pos="567"/>
        <w:tab w:val="left" w:pos="5529"/>
        <w:tab w:val="right" w:pos="14004"/>
      </w:tabs>
      <w:jc w:val="center"/>
    </w:pPr>
    <w:r>
      <w:rPr>
        <w:noProof/>
      </w:rPr>
      <w:drawing>
        <wp:inline distT="0" distB="0" distL="0" distR="0" wp14:anchorId="48BBD4CB" wp14:editId="68DF3859">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C73F5A">
      <w:t xml:space="preserve">Bijlage </w:t>
    </w:r>
    <w:r w:rsidR="00E62474">
      <w:t>3 Sjabloon Gebruikerstes</w:t>
    </w:r>
    <w:r w:rsidR="003C75D8">
      <w:t>t</w:t>
    </w:r>
    <w:r w:rsidR="001D5652">
      <w:t>ervaring</w:t>
    </w:r>
    <w:r w:rsidRPr="00C73F5A">
      <w:t xml:space="preserve"> </w:t>
    </w:r>
    <w:r w:rsidR="00E62474">
      <w:t>–</w:t>
    </w:r>
    <w:r w:rsidRPr="00C73F5A">
      <w:t xml:space="preserve"> </w:t>
    </w:r>
    <w:r w:rsidR="00E62474">
      <w:t>FED_PF_D1-K1_1v1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94A8" w14:textId="77777777" w:rsidR="001D711F" w:rsidRDefault="001D711F" w:rsidP="00910A2E">
      <w:pPr>
        <w:spacing w:line="240" w:lineRule="auto"/>
      </w:pPr>
      <w:r>
        <w:separator/>
      </w:r>
    </w:p>
  </w:footnote>
  <w:footnote w:type="continuationSeparator" w:id="0">
    <w:p w14:paraId="64A2FF03" w14:textId="77777777" w:rsidR="001D711F" w:rsidRDefault="001D711F"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61661948">
    <w:abstractNumId w:val="3"/>
  </w:num>
  <w:num w:numId="2" w16cid:durableId="142548617">
    <w:abstractNumId w:val="29"/>
  </w:num>
  <w:num w:numId="3" w16cid:durableId="1238200102">
    <w:abstractNumId w:val="5"/>
  </w:num>
  <w:num w:numId="4" w16cid:durableId="1517184488">
    <w:abstractNumId w:val="30"/>
  </w:num>
  <w:num w:numId="5" w16cid:durableId="1607544528">
    <w:abstractNumId w:val="12"/>
  </w:num>
  <w:num w:numId="6" w16cid:durableId="825167208">
    <w:abstractNumId w:val="28"/>
  </w:num>
  <w:num w:numId="7" w16cid:durableId="1756122548">
    <w:abstractNumId w:val="0"/>
  </w:num>
  <w:num w:numId="8" w16cid:durableId="1387073743">
    <w:abstractNumId w:val="31"/>
  </w:num>
  <w:num w:numId="9" w16cid:durableId="461388396">
    <w:abstractNumId w:val="16"/>
  </w:num>
  <w:num w:numId="10" w16cid:durableId="1294746667">
    <w:abstractNumId w:val="23"/>
  </w:num>
  <w:num w:numId="11" w16cid:durableId="767389129">
    <w:abstractNumId w:val="25"/>
  </w:num>
  <w:num w:numId="12" w16cid:durableId="1993947127">
    <w:abstractNumId w:val="11"/>
  </w:num>
  <w:num w:numId="13" w16cid:durableId="897785431">
    <w:abstractNumId w:val="24"/>
  </w:num>
  <w:num w:numId="14" w16cid:durableId="173616812">
    <w:abstractNumId w:val="17"/>
  </w:num>
  <w:num w:numId="15" w16cid:durableId="648024277">
    <w:abstractNumId w:val="9"/>
  </w:num>
  <w:num w:numId="16" w16cid:durableId="1249538059">
    <w:abstractNumId w:val="1"/>
  </w:num>
  <w:num w:numId="17" w16cid:durableId="676425999">
    <w:abstractNumId w:val="15"/>
  </w:num>
  <w:num w:numId="18" w16cid:durableId="1008556235">
    <w:abstractNumId w:val="4"/>
  </w:num>
  <w:num w:numId="19" w16cid:durableId="1170557812">
    <w:abstractNumId w:val="33"/>
  </w:num>
  <w:num w:numId="20" w16cid:durableId="881357180">
    <w:abstractNumId w:val="20"/>
  </w:num>
  <w:num w:numId="21" w16cid:durableId="1594584362">
    <w:abstractNumId w:val="32"/>
  </w:num>
  <w:num w:numId="22" w16cid:durableId="996806053">
    <w:abstractNumId w:val="27"/>
  </w:num>
  <w:num w:numId="23" w16cid:durableId="999651356">
    <w:abstractNumId w:val="22"/>
  </w:num>
  <w:num w:numId="24" w16cid:durableId="955521685">
    <w:abstractNumId w:val="21"/>
  </w:num>
  <w:num w:numId="25" w16cid:durableId="2030716481">
    <w:abstractNumId w:val="18"/>
  </w:num>
  <w:num w:numId="26" w16cid:durableId="297879438">
    <w:abstractNumId w:val="13"/>
  </w:num>
  <w:num w:numId="27" w16cid:durableId="584730005">
    <w:abstractNumId w:val="6"/>
  </w:num>
  <w:num w:numId="28" w16cid:durableId="628708947">
    <w:abstractNumId w:val="2"/>
  </w:num>
  <w:num w:numId="29" w16cid:durableId="371266842">
    <w:abstractNumId w:val="26"/>
  </w:num>
  <w:num w:numId="30" w16cid:durableId="321323339">
    <w:abstractNumId w:val="19"/>
  </w:num>
  <w:num w:numId="31" w16cid:durableId="963847370">
    <w:abstractNumId w:val="7"/>
  </w:num>
  <w:num w:numId="32" w16cid:durableId="1343123065">
    <w:abstractNumId w:val="14"/>
  </w:num>
  <w:num w:numId="33" w16cid:durableId="471169433">
    <w:abstractNumId w:val="10"/>
  </w:num>
  <w:num w:numId="34" w16cid:durableId="393241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74"/>
    <w:rsid w:val="000767F5"/>
    <w:rsid w:val="00095F6E"/>
    <w:rsid w:val="000C018E"/>
    <w:rsid w:val="000D698F"/>
    <w:rsid w:val="000F27C9"/>
    <w:rsid w:val="00102914"/>
    <w:rsid w:val="0017583A"/>
    <w:rsid w:val="001763E3"/>
    <w:rsid w:val="001B6BF5"/>
    <w:rsid w:val="001D5652"/>
    <w:rsid w:val="001D711F"/>
    <w:rsid w:val="001D7FD5"/>
    <w:rsid w:val="001F5A9F"/>
    <w:rsid w:val="00241DB8"/>
    <w:rsid w:val="002447F3"/>
    <w:rsid w:val="0026276D"/>
    <w:rsid w:val="002D0DFA"/>
    <w:rsid w:val="002D1C54"/>
    <w:rsid w:val="002F2CE7"/>
    <w:rsid w:val="00330547"/>
    <w:rsid w:val="00383605"/>
    <w:rsid w:val="003C75D8"/>
    <w:rsid w:val="00453FAC"/>
    <w:rsid w:val="00460A12"/>
    <w:rsid w:val="00544045"/>
    <w:rsid w:val="005808B9"/>
    <w:rsid w:val="00594DA0"/>
    <w:rsid w:val="005C0577"/>
    <w:rsid w:val="006069E2"/>
    <w:rsid w:val="0069446E"/>
    <w:rsid w:val="006A4BEF"/>
    <w:rsid w:val="006A6D22"/>
    <w:rsid w:val="007511FE"/>
    <w:rsid w:val="007A11C2"/>
    <w:rsid w:val="0080391A"/>
    <w:rsid w:val="00881F6F"/>
    <w:rsid w:val="008D34A1"/>
    <w:rsid w:val="008D64AC"/>
    <w:rsid w:val="008E7EC5"/>
    <w:rsid w:val="00910A2E"/>
    <w:rsid w:val="009423AA"/>
    <w:rsid w:val="00996768"/>
    <w:rsid w:val="00996828"/>
    <w:rsid w:val="00A21604"/>
    <w:rsid w:val="00AA3AF9"/>
    <w:rsid w:val="00AB0215"/>
    <w:rsid w:val="00AB7A80"/>
    <w:rsid w:val="00AF088B"/>
    <w:rsid w:val="00AF3665"/>
    <w:rsid w:val="00B21BF4"/>
    <w:rsid w:val="00B37CE4"/>
    <w:rsid w:val="00B54821"/>
    <w:rsid w:val="00B9493B"/>
    <w:rsid w:val="00BA7254"/>
    <w:rsid w:val="00BE16DC"/>
    <w:rsid w:val="00C02B53"/>
    <w:rsid w:val="00C73F5A"/>
    <w:rsid w:val="00C84117"/>
    <w:rsid w:val="00CB3D2A"/>
    <w:rsid w:val="00CD2BFE"/>
    <w:rsid w:val="00CE1BE8"/>
    <w:rsid w:val="00D26CD4"/>
    <w:rsid w:val="00D46F78"/>
    <w:rsid w:val="00D83994"/>
    <w:rsid w:val="00E319FA"/>
    <w:rsid w:val="00E44E58"/>
    <w:rsid w:val="00E62474"/>
    <w:rsid w:val="00EA2A08"/>
    <w:rsid w:val="00EC4011"/>
    <w:rsid w:val="00F02366"/>
    <w:rsid w:val="00F43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FEECB"/>
  <w15:chartTrackingRefBased/>
  <w15:docId w15:val="{F91D8FCA-C179-4DE0-9833-019D0AB6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19FA"/>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E319FA"/>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E319FA"/>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EA2A08"/>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rPr>
        <w:rFonts w:ascii="Calibri" w:hAnsi="Calibri"/>
        <w:color w:val="auto"/>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Downloads\jjmmdd_in_Bijlage%20x%20Naam%20bijlage%20(ligge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96a6e63-7a4c-415e-a135-0d280d212f60">
      <UserInfo>
        <DisplayName/>
        <AccountId xsi:nil="true"/>
        <AccountType/>
      </UserInfo>
    </SharedWithUsers>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6EA6-0A0F-4D9C-A269-707DAB39AA2F}">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FF9F8FEE-0339-4AC1-80D5-24C995108049}">
  <ds:schemaRefs>
    <ds:schemaRef ds:uri="http://schemas.microsoft.com/sharepoint/v3/contenttype/forms"/>
  </ds:schemaRefs>
</ds:datastoreItem>
</file>

<file path=customXml/itemProps3.xml><?xml version="1.0" encoding="utf-8"?>
<ds:datastoreItem xmlns:ds="http://schemas.openxmlformats.org/officeDocument/2006/customXml" ds:itemID="{C8E0DFFC-9EDB-4B72-9635-42082A232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561C3D-8332-4B44-9979-CFE23DDD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(liggend zonder voorblad).dotx</Template>
  <TotalTime>52</TotalTime>
  <Pages>2</Pages>
  <Words>253</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dc:creator>
  <cp:keywords/>
  <dc:description/>
  <cp:lastModifiedBy>quin coolen</cp:lastModifiedBy>
  <cp:revision>13</cp:revision>
  <dcterms:created xsi:type="dcterms:W3CDTF">2022-10-13T08:46:00Z</dcterms:created>
  <dcterms:modified xsi:type="dcterms:W3CDTF">2023-06-29T12:34:00Z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0x010100AC7BCB9E3A2DEA4BBCB4B8B724DDE954</vt:lpwstr>
  </property>
  <property fmtid="{D5CDD505-2E9C-101B-9397-08002B2CF9AE}" pid="3" name="Order">
    <vt:r8>486900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_ColorHex">
    <vt:lpwstr/>
  </property>
  <property fmtid="{D5CDD505-2E9C-101B-9397-08002B2CF9AE}" pid="14" name="_Emoji">
    <vt:lpwstr/>
  </property>
  <property fmtid="{D5CDD505-2E9C-101B-9397-08002B2CF9AE}" pid="15" name="_ColorTag">
    <vt:lpwstr/>
  </property>
</Properties>
</file>