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AEFD" w14:textId="0FA4E572" w:rsidR="009423AA" w:rsidRDefault="00EA2A08" w:rsidP="00B54821">
      <w:pPr>
        <w:pStyle w:val="Kop1"/>
      </w:pPr>
      <w:r w:rsidRPr="00EA2A08">
        <w:t xml:space="preserve">Bijlage </w:t>
      </w:r>
      <w:r w:rsidR="0079531B">
        <w:t>1 Sjabloon Klantwens</w:t>
      </w:r>
    </w:p>
    <w:p w14:paraId="5EAF9511" w14:textId="262330F9" w:rsidR="00AF3665" w:rsidRPr="0079531B" w:rsidRDefault="0079531B" w:rsidP="0015456D">
      <w:pPr>
        <w:pStyle w:val="Kop2"/>
      </w:pPr>
      <w:bookmarkStart w:id="0" w:name="_Hlk66966170"/>
      <w:r w:rsidRPr="00055283">
        <w:t xml:space="preserve">User </w:t>
      </w:r>
      <w:proofErr w:type="spellStart"/>
      <w:r w:rsidRPr="00055283">
        <w:t>stories</w:t>
      </w:r>
      <w:proofErr w:type="spellEnd"/>
    </w:p>
    <w:bookmarkEnd w:id="0"/>
    <w:p w14:paraId="1C733E47" w14:textId="77777777" w:rsidR="00EA2A08" w:rsidRDefault="00EA2A08" w:rsidP="002D0DFA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79531B" w14:paraId="3B712829" w14:textId="77777777" w:rsidTr="0079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single" w:sz="4" w:space="0" w:color="FFFFFF" w:themeColor="background1"/>
            </w:tcBorders>
            <w:shd w:val="clear" w:color="auto" w:fill="56355B"/>
          </w:tcPr>
          <w:p w14:paraId="320D187C" w14:textId="1F2181BC" w:rsidR="0079531B" w:rsidRPr="007A11C2" w:rsidRDefault="0079531B" w:rsidP="0079531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User </w:t>
            </w:r>
            <w:proofErr w:type="spellStart"/>
            <w:r>
              <w:rPr>
                <w:b/>
                <w:color w:val="FFFFFF" w:themeColor="background1"/>
              </w:rPr>
              <w:t>stories</w:t>
            </w:r>
            <w:proofErr w:type="spellEnd"/>
          </w:p>
        </w:tc>
      </w:tr>
      <w:tr w:rsidR="0015456D" w14:paraId="34EE700A" w14:textId="77777777" w:rsidTr="0015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4EEEA9A1" w14:textId="6ED837F1" w:rsidR="0015456D" w:rsidRDefault="0015456D" w:rsidP="0015456D">
            <w:r>
              <w:t>Klanten komt op de homepagina en kan alle films inzien die binnenkort draaien.</w:t>
            </w:r>
          </w:p>
        </w:tc>
      </w:tr>
      <w:tr w:rsidR="0015456D" w14:paraId="79E6898F" w14:textId="77777777" w:rsidTr="001545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7B049574" w14:textId="6B1FBA67" w:rsidR="0015456D" w:rsidRDefault="0015456D" w:rsidP="00A431EC">
            <w:r w:rsidRPr="0015456D">
              <w:t xml:space="preserve">Klant </w:t>
            </w:r>
            <w:r w:rsidR="004914F9" w:rsidRPr="0015456D">
              <w:t>selecteert</w:t>
            </w:r>
            <w:r w:rsidRPr="0015456D">
              <w:t xml:space="preserve"> een film en ziet de film in detail</w:t>
            </w:r>
          </w:p>
        </w:tc>
      </w:tr>
      <w:tr w:rsidR="0015456D" w14:paraId="5662CF77" w14:textId="77777777" w:rsidTr="0015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1E2040CE" w14:textId="4F7EA1C1" w:rsidR="0015456D" w:rsidRDefault="0015456D" w:rsidP="00A431EC">
            <w:r w:rsidRPr="0015456D">
              <w:t>Klant kan zien op welke datum en tijd de film draait</w:t>
            </w:r>
          </w:p>
        </w:tc>
      </w:tr>
      <w:tr w:rsidR="0015456D" w14:paraId="5FC039FD" w14:textId="77777777" w:rsidTr="001545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505EF75" w14:textId="33C6D764" w:rsidR="0015456D" w:rsidRDefault="0015456D" w:rsidP="00A431EC">
            <w:r w:rsidRPr="0015456D">
              <w:t>Klant kan stoelen selecteren voor de film</w:t>
            </w:r>
          </w:p>
        </w:tc>
      </w:tr>
      <w:tr w:rsidR="0015456D" w14:paraId="3A2E3979" w14:textId="77777777" w:rsidTr="0015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2B2B60D3" w14:textId="4EC6550D" w:rsidR="0015456D" w:rsidRPr="0015456D" w:rsidRDefault="0015456D" w:rsidP="00A431EC">
            <w:r w:rsidRPr="0015456D">
              <w:t>Klant ziet een overzicht van de prijzen van alle stoelen</w:t>
            </w:r>
          </w:p>
        </w:tc>
      </w:tr>
      <w:tr w:rsidR="0015456D" w14:paraId="30A7B21E" w14:textId="77777777" w:rsidTr="001545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61AFCF11" w14:textId="2AEE8A6F" w:rsidR="0015456D" w:rsidRPr="0015456D" w:rsidRDefault="0015456D" w:rsidP="00A431EC">
            <w:r w:rsidRPr="0015456D">
              <w:t>Klant voert zijn/haar gegevens in (Voornaam, Achternaam, Email)</w:t>
            </w:r>
          </w:p>
        </w:tc>
      </w:tr>
      <w:tr w:rsidR="0015456D" w14:paraId="58274C9B" w14:textId="77777777" w:rsidTr="0015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1843663" w14:textId="490A4E37" w:rsidR="0015456D" w:rsidRPr="0015456D" w:rsidRDefault="0015456D" w:rsidP="00A431EC">
            <w:r w:rsidRPr="0015456D">
              <w:t>Klant betaald zijn/haar tickets</w:t>
            </w:r>
          </w:p>
        </w:tc>
      </w:tr>
      <w:tr w:rsidR="0015456D" w14:paraId="57BFAD74" w14:textId="77777777" w:rsidTr="001545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3F6D1B5E" w14:textId="2A90DD95" w:rsidR="0015456D" w:rsidRPr="0015456D" w:rsidRDefault="0015456D" w:rsidP="00A431EC">
            <w:r w:rsidRPr="0015456D">
              <w:t>Klant krijgt de tickets op de mail</w:t>
            </w:r>
          </w:p>
        </w:tc>
      </w:tr>
    </w:tbl>
    <w:p w14:paraId="77F2F8AE" w14:textId="77777777" w:rsidR="0015456D" w:rsidRDefault="0015456D">
      <w:pPr>
        <w:spacing w:after="160" w:line="259" w:lineRule="auto"/>
      </w:pPr>
    </w:p>
    <w:p w14:paraId="3F4449B2" w14:textId="77777777" w:rsidR="0015456D" w:rsidRDefault="0015456D">
      <w:pPr>
        <w:spacing w:after="160" w:line="259" w:lineRule="auto"/>
      </w:pPr>
    </w:p>
    <w:p w14:paraId="6418C313" w14:textId="77777777" w:rsidR="0015456D" w:rsidRDefault="0015456D">
      <w:pPr>
        <w:spacing w:after="160" w:line="259" w:lineRule="auto"/>
      </w:pPr>
    </w:p>
    <w:p w14:paraId="5842FE31" w14:textId="77777777" w:rsidR="0015456D" w:rsidRDefault="0015456D">
      <w:pPr>
        <w:spacing w:after="160" w:line="259" w:lineRule="auto"/>
      </w:pPr>
    </w:p>
    <w:p w14:paraId="0AE3C388" w14:textId="77777777" w:rsidR="0015456D" w:rsidRDefault="0015456D">
      <w:pPr>
        <w:spacing w:after="160" w:line="259" w:lineRule="auto"/>
      </w:pPr>
    </w:p>
    <w:p w14:paraId="33EC4B3E" w14:textId="77777777" w:rsidR="0015456D" w:rsidRDefault="0015456D">
      <w:pPr>
        <w:spacing w:after="160" w:line="259" w:lineRule="auto"/>
      </w:pPr>
    </w:p>
    <w:p w14:paraId="69131091" w14:textId="77777777" w:rsidR="0015456D" w:rsidRDefault="0015456D">
      <w:pPr>
        <w:spacing w:after="160" w:line="259" w:lineRule="auto"/>
      </w:pPr>
    </w:p>
    <w:p w14:paraId="2D1AEDAA" w14:textId="468C2958" w:rsidR="0079531B" w:rsidRDefault="00F62214" w:rsidP="00F62214">
      <w:pPr>
        <w:pStyle w:val="Kop2"/>
      </w:pPr>
      <w:proofErr w:type="spellStart"/>
      <w:r>
        <w:lastRenderedPageBreak/>
        <w:t>Wire</w:t>
      </w:r>
      <w:proofErr w:type="spellEnd"/>
      <w:r>
        <w:t xml:space="preserve"> fram</w:t>
      </w:r>
      <w:r w:rsidR="00055283">
        <w:t>e</w:t>
      </w:r>
      <w:r>
        <w:t>s</w:t>
      </w:r>
    </w:p>
    <w:p w14:paraId="44973052" w14:textId="35E3F3DF" w:rsidR="00F62214" w:rsidRDefault="00F62214" w:rsidP="00F62214">
      <w:r>
        <w:t>Maa</w:t>
      </w:r>
      <w:r w:rsidR="00DF60AE">
        <w:t>k</w:t>
      </w:r>
      <w:r>
        <w:t xml:space="preserve"> meerdere </w:t>
      </w:r>
      <w:proofErr w:type="spellStart"/>
      <w:r>
        <w:t>wire</w:t>
      </w:r>
      <w:proofErr w:type="spellEnd"/>
      <w:r>
        <w:t xml:space="preserve"> frames per vastgesteld device.</w:t>
      </w:r>
    </w:p>
    <w:p w14:paraId="02E9A851" w14:textId="46133D2F" w:rsidR="00F62214" w:rsidRDefault="00F62214" w:rsidP="00F62214"/>
    <w:p w14:paraId="7070D2DB" w14:textId="6B1F1A80" w:rsidR="00F62214" w:rsidRPr="00F62214" w:rsidRDefault="00F62214" w:rsidP="00F622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872F9" wp14:editId="26CAF022">
                <wp:simplePos x="0" y="0"/>
                <wp:positionH relativeFrom="margin">
                  <wp:posOffset>6981825</wp:posOffset>
                </wp:positionH>
                <wp:positionV relativeFrom="paragraph">
                  <wp:posOffset>56515</wp:posOffset>
                </wp:positionV>
                <wp:extent cx="435600" cy="770400"/>
                <wp:effectExtent l="0" t="0" r="22225" b="10795"/>
                <wp:wrapSquare wrapText="bothSides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" cy="77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E31AF3E" id="Rechthoek 3" o:spid="_x0000_s1026" style="position:absolute;margin-left:549.75pt;margin-top:4.45pt;width:34.3pt;height:6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" filled="f" strokecolor="#56355b [3215]" strokeweight="1pt"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9CBB4" wp14:editId="7CF553B9">
                <wp:simplePos x="0" y="0"/>
                <wp:positionH relativeFrom="margin">
                  <wp:posOffset>5380990</wp:posOffset>
                </wp:positionH>
                <wp:positionV relativeFrom="paragraph">
                  <wp:posOffset>267335</wp:posOffset>
                </wp:positionV>
                <wp:extent cx="1393190" cy="968375"/>
                <wp:effectExtent l="2857" t="0" r="19368" b="19367"/>
                <wp:wrapSquare wrapText="bothSides"/>
                <wp:docPr id="6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3190" cy="968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28CA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371BC592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3F773301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5AEC7358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3C11E9D6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16447BAE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5C4979E2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09D5AB5F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651C0DF0" w14:textId="77777777" w:rsidR="00F62214" w:rsidRDefault="00F62214" w:rsidP="00F622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9CBB4" id="Rechthoek 4" o:spid="_x0000_s1026" style="position:absolute;margin-left:423.7pt;margin-top:21.05pt;width:109.7pt;height:76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" filled="f" strokecolor="#56355b [3215]" strokeweight="1pt">
                <v:textbox>
                  <w:txbxContent>
                    <w:p w14:paraId="6A9A28CA" w14:textId="77777777" w:rsidR="00F62214" w:rsidRDefault="00F62214" w:rsidP="00F62214">
                      <w:pPr>
                        <w:jc w:val="center"/>
                      </w:pPr>
                    </w:p>
                    <w:p w14:paraId="371BC592" w14:textId="77777777" w:rsidR="00F62214" w:rsidRDefault="00F62214" w:rsidP="00F62214">
                      <w:pPr>
                        <w:jc w:val="center"/>
                      </w:pPr>
                    </w:p>
                    <w:p w14:paraId="3F773301" w14:textId="77777777" w:rsidR="00F62214" w:rsidRDefault="00F62214" w:rsidP="00F62214">
                      <w:pPr>
                        <w:jc w:val="center"/>
                      </w:pPr>
                    </w:p>
                    <w:p w14:paraId="5AEC7358" w14:textId="77777777" w:rsidR="00F62214" w:rsidRDefault="00F62214" w:rsidP="00F62214">
                      <w:pPr>
                        <w:jc w:val="center"/>
                      </w:pPr>
                    </w:p>
                    <w:p w14:paraId="3C11E9D6" w14:textId="77777777" w:rsidR="00F62214" w:rsidRDefault="00F62214" w:rsidP="00F62214">
                      <w:pPr>
                        <w:jc w:val="center"/>
                      </w:pPr>
                    </w:p>
                    <w:p w14:paraId="16447BAE" w14:textId="77777777" w:rsidR="00F62214" w:rsidRDefault="00F62214" w:rsidP="00F62214">
                      <w:pPr>
                        <w:jc w:val="center"/>
                      </w:pPr>
                    </w:p>
                    <w:p w14:paraId="5C4979E2" w14:textId="77777777" w:rsidR="00F62214" w:rsidRDefault="00F62214" w:rsidP="00F62214">
                      <w:pPr>
                        <w:jc w:val="center"/>
                      </w:pPr>
                    </w:p>
                    <w:p w14:paraId="09D5AB5F" w14:textId="77777777" w:rsidR="00F62214" w:rsidRDefault="00F62214" w:rsidP="00F62214">
                      <w:pPr>
                        <w:jc w:val="center"/>
                      </w:pPr>
                    </w:p>
                    <w:p w14:paraId="651C0DF0" w14:textId="77777777" w:rsidR="00F62214" w:rsidRDefault="00F62214" w:rsidP="00F6221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186906" wp14:editId="7E90823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393190" cy="968375"/>
                <wp:effectExtent l="0" t="0" r="16510" b="22225"/>
                <wp:wrapTight wrapText="bothSides">
                  <wp:wrapPolygon edited="0">
                    <wp:start x="0" y="0"/>
                    <wp:lineTo x="0" y="21671"/>
                    <wp:lineTo x="21561" y="21671"/>
                    <wp:lineTo x="21561" y="0"/>
                    <wp:lineTo x="0" y="0"/>
                  </wp:wrapPolygon>
                </wp:wrapTight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968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7AB6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13C49780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77F4B4E1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01CC2277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0F52D320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777A2653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241D3BBC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10895F43" w14:textId="77777777" w:rsidR="00F62214" w:rsidRDefault="00F62214" w:rsidP="00F62214">
                            <w:pPr>
                              <w:jc w:val="center"/>
                            </w:pPr>
                          </w:p>
                          <w:p w14:paraId="01183727" w14:textId="77777777" w:rsidR="00F62214" w:rsidRDefault="00F62214" w:rsidP="00F622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6906" id="Rechthoek 2" o:spid="_x0000_s1027" style="position:absolute;margin-left:0;margin-top:4.6pt;width:109.7pt;height:76.2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" filled="f" strokecolor="#56355b [3215]" strokeweight="1pt">
                <v:textbox>
                  <w:txbxContent>
                    <w:p w14:paraId="72647AB6" w14:textId="77777777" w:rsidR="00F62214" w:rsidRDefault="00F62214" w:rsidP="00F62214">
                      <w:pPr>
                        <w:jc w:val="center"/>
                      </w:pPr>
                    </w:p>
                    <w:p w14:paraId="13C49780" w14:textId="77777777" w:rsidR="00F62214" w:rsidRDefault="00F62214" w:rsidP="00F62214">
                      <w:pPr>
                        <w:jc w:val="center"/>
                      </w:pPr>
                    </w:p>
                    <w:p w14:paraId="77F4B4E1" w14:textId="77777777" w:rsidR="00F62214" w:rsidRDefault="00F62214" w:rsidP="00F62214">
                      <w:pPr>
                        <w:jc w:val="center"/>
                      </w:pPr>
                    </w:p>
                    <w:p w14:paraId="01CC2277" w14:textId="77777777" w:rsidR="00F62214" w:rsidRDefault="00F62214" w:rsidP="00F62214">
                      <w:pPr>
                        <w:jc w:val="center"/>
                      </w:pPr>
                    </w:p>
                    <w:p w14:paraId="0F52D320" w14:textId="77777777" w:rsidR="00F62214" w:rsidRDefault="00F62214" w:rsidP="00F62214">
                      <w:pPr>
                        <w:jc w:val="center"/>
                      </w:pPr>
                    </w:p>
                    <w:p w14:paraId="777A2653" w14:textId="77777777" w:rsidR="00F62214" w:rsidRDefault="00F62214" w:rsidP="00F62214">
                      <w:pPr>
                        <w:jc w:val="center"/>
                      </w:pPr>
                    </w:p>
                    <w:p w14:paraId="241D3BBC" w14:textId="77777777" w:rsidR="00F62214" w:rsidRDefault="00F62214" w:rsidP="00F62214">
                      <w:pPr>
                        <w:jc w:val="center"/>
                      </w:pPr>
                    </w:p>
                    <w:p w14:paraId="10895F43" w14:textId="77777777" w:rsidR="00F62214" w:rsidRDefault="00F62214" w:rsidP="00F62214">
                      <w:pPr>
                        <w:jc w:val="center"/>
                      </w:pPr>
                    </w:p>
                    <w:p w14:paraId="01183727" w14:textId="77777777" w:rsidR="00F62214" w:rsidRDefault="00F62214" w:rsidP="00F62214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1272E" wp14:editId="5B4FC3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22713" cy="1661822"/>
                <wp:effectExtent l="0" t="0" r="15875" b="14605"/>
                <wp:wrapNone/>
                <wp:docPr id="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3" cy="1661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0D3B9C" id="Rechthoek 1" o:spid="_x0000_s1026" style="position:absolute;margin-left:0;margin-top:-.05pt;width:222.25pt;height:1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" filled="f" strokecolor="#56355b [3215]" strokeweight="1pt"/>
            </w:pict>
          </mc:Fallback>
        </mc:AlternateContent>
      </w:r>
    </w:p>
    <w:sectPr w:rsidR="00F62214" w:rsidRPr="00F62214" w:rsidSect="00F62214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C25A" w14:textId="77777777" w:rsidR="00F86411" w:rsidRDefault="00F86411" w:rsidP="00910A2E">
      <w:pPr>
        <w:spacing w:line="240" w:lineRule="auto"/>
      </w:pPr>
      <w:r>
        <w:separator/>
      </w:r>
    </w:p>
  </w:endnote>
  <w:endnote w:type="continuationSeparator" w:id="0">
    <w:p w14:paraId="6EAFD29F" w14:textId="77777777" w:rsidR="00F86411" w:rsidRDefault="00F8641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BD9E" w14:textId="5536E21A" w:rsidR="00C73F5A" w:rsidRDefault="00C73F5A" w:rsidP="00C73F5A">
    <w:pPr>
      <w:pStyle w:val="Voettekst"/>
      <w:tabs>
        <w:tab w:val="clear" w:pos="4536"/>
        <w:tab w:val="clear" w:pos="9072"/>
        <w:tab w:val="center" w:pos="567"/>
        <w:tab w:val="left" w:pos="5529"/>
        <w:tab w:val="right" w:pos="14004"/>
      </w:tabs>
      <w:jc w:val="center"/>
    </w:pPr>
    <w:r>
      <w:rPr>
        <w:noProof/>
      </w:rPr>
      <w:drawing>
        <wp:inline distT="0" distB="0" distL="0" distR="0" wp14:anchorId="5D371D54" wp14:editId="266D159B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C73F5A">
      <w:t xml:space="preserve">Bijlage </w:t>
    </w:r>
    <w:r w:rsidR="0079531B">
      <w:t>1 Sjabloon Klantwens</w:t>
    </w:r>
    <w:r w:rsidRPr="00C73F5A">
      <w:t xml:space="preserve"> </w:t>
    </w:r>
    <w:r w:rsidR="0079531B">
      <w:t>–</w:t>
    </w:r>
    <w:r w:rsidRPr="00C73F5A">
      <w:t xml:space="preserve"> </w:t>
    </w:r>
    <w:r w:rsidR="0079531B">
      <w:t>FED_PF_D1-K1_1v1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B70B" w14:textId="77777777" w:rsidR="00F86411" w:rsidRDefault="00F86411" w:rsidP="00910A2E">
      <w:pPr>
        <w:spacing w:line="240" w:lineRule="auto"/>
      </w:pPr>
      <w:r>
        <w:separator/>
      </w:r>
    </w:p>
  </w:footnote>
  <w:footnote w:type="continuationSeparator" w:id="0">
    <w:p w14:paraId="57032975" w14:textId="77777777" w:rsidR="00F86411" w:rsidRDefault="00F86411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72067">
    <w:abstractNumId w:val="3"/>
  </w:num>
  <w:num w:numId="2" w16cid:durableId="1797487206">
    <w:abstractNumId w:val="29"/>
  </w:num>
  <w:num w:numId="3" w16cid:durableId="2101363368">
    <w:abstractNumId w:val="5"/>
  </w:num>
  <w:num w:numId="4" w16cid:durableId="1148060747">
    <w:abstractNumId w:val="30"/>
  </w:num>
  <w:num w:numId="5" w16cid:durableId="1128545524">
    <w:abstractNumId w:val="12"/>
  </w:num>
  <w:num w:numId="6" w16cid:durableId="1140146589">
    <w:abstractNumId w:val="28"/>
  </w:num>
  <w:num w:numId="7" w16cid:durableId="857694684">
    <w:abstractNumId w:val="0"/>
  </w:num>
  <w:num w:numId="8" w16cid:durableId="264311337">
    <w:abstractNumId w:val="31"/>
  </w:num>
  <w:num w:numId="9" w16cid:durableId="370349693">
    <w:abstractNumId w:val="16"/>
  </w:num>
  <w:num w:numId="10" w16cid:durableId="371808174">
    <w:abstractNumId w:val="23"/>
  </w:num>
  <w:num w:numId="11" w16cid:durableId="454368494">
    <w:abstractNumId w:val="25"/>
  </w:num>
  <w:num w:numId="12" w16cid:durableId="419378423">
    <w:abstractNumId w:val="11"/>
  </w:num>
  <w:num w:numId="13" w16cid:durableId="197595561">
    <w:abstractNumId w:val="24"/>
  </w:num>
  <w:num w:numId="14" w16cid:durableId="1797094744">
    <w:abstractNumId w:val="17"/>
  </w:num>
  <w:num w:numId="15" w16cid:durableId="952445074">
    <w:abstractNumId w:val="9"/>
  </w:num>
  <w:num w:numId="16" w16cid:durableId="1632633932">
    <w:abstractNumId w:val="1"/>
  </w:num>
  <w:num w:numId="17" w16cid:durableId="1118914727">
    <w:abstractNumId w:val="15"/>
  </w:num>
  <w:num w:numId="18" w16cid:durableId="746342110">
    <w:abstractNumId w:val="4"/>
  </w:num>
  <w:num w:numId="19" w16cid:durableId="380983990">
    <w:abstractNumId w:val="33"/>
  </w:num>
  <w:num w:numId="20" w16cid:durableId="2103918172">
    <w:abstractNumId w:val="20"/>
  </w:num>
  <w:num w:numId="21" w16cid:durableId="192620194">
    <w:abstractNumId w:val="32"/>
  </w:num>
  <w:num w:numId="22" w16cid:durableId="1182550311">
    <w:abstractNumId w:val="27"/>
  </w:num>
  <w:num w:numId="23" w16cid:durableId="420756866">
    <w:abstractNumId w:val="22"/>
  </w:num>
  <w:num w:numId="24" w16cid:durableId="2087878426">
    <w:abstractNumId w:val="21"/>
  </w:num>
  <w:num w:numId="25" w16cid:durableId="705495466">
    <w:abstractNumId w:val="18"/>
  </w:num>
  <w:num w:numId="26" w16cid:durableId="1038313456">
    <w:abstractNumId w:val="13"/>
  </w:num>
  <w:num w:numId="27" w16cid:durableId="1247574297">
    <w:abstractNumId w:val="6"/>
  </w:num>
  <w:num w:numId="28" w16cid:durableId="700203433">
    <w:abstractNumId w:val="2"/>
  </w:num>
  <w:num w:numId="29" w16cid:durableId="2004552757">
    <w:abstractNumId w:val="26"/>
  </w:num>
  <w:num w:numId="30" w16cid:durableId="565796194">
    <w:abstractNumId w:val="19"/>
  </w:num>
  <w:num w:numId="31" w16cid:durableId="1102067377">
    <w:abstractNumId w:val="7"/>
  </w:num>
  <w:num w:numId="32" w16cid:durableId="40061381">
    <w:abstractNumId w:val="14"/>
  </w:num>
  <w:num w:numId="33" w16cid:durableId="86003974">
    <w:abstractNumId w:val="10"/>
  </w:num>
  <w:num w:numId="34" w16cid:durableId="164122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1B"/>
    <w:rsid w:val="00055283"/>
    <w:rsid w:val="00095F6E"/>
    <w:rsid w:val="000C018E"/>
    <w:rsid w:val="000D5603"/>
    <w:rsid w:val="000F27C9"/>
    <w:rsid w:val="00102914"/>
    <w:rsid w:val="0015456D"/>
    <w:rsid w:val="0017583A"/>
    <w:rsid w:val="001763E3"/>
    <w:rsid w:val="001F5A9F"/>
    <w:rsid w:val="002447F3"/>
    <w:rsid w:val="0026276D"/>
    <w:rsid w:val="00276A47"/>
    <w:rsid w:val="002D0DFA"/>
    <w:rsid w:val="002F2CE7"/>
    <w:rsid w:val="00383605"/>
    <w:rsid w:val="00453FAC"/>
    <w:rsid w:val="004914F9"/>
    <w:rsid w:val="00544045"/>
    <w:rsid w:val="0055366C"/>
    <w:rsid w:val="005808B9"/>
    <w:rsid w:val="00594DA0"/>
    <w:rsid w:val="00595456"/>
    <w:rsid w:val="006069E2"/>
    <w:rsid w:val="006224B4"/>
    <w:rsid w:val="0069446E"/>
    <w:rsid w:val="006A4BEF"/>
    <w:rsid w:val="006A6D22"/>
    <w:rsid w:val="007511FE"/>
    <w:rsid w:val="0079531B"/>
    <w:rsid w:val="007A11C2"/>
    <w:rsid w:val="007E3BCF"/>
    <w:rsid w:val="00881F6F"/>
    <w:rsid w:val="00896FEE"/>
    <w:rsid w:val="008D64AC"/>
    <w:rsid w:val="008E7EC5"/>
    <w:rsid w:val="00910A2E"/>
    <w:rsid w:val="009423AA"/>
    <w:rsid w:val="00957C0F"/>
    <w:rsid w:val="009832FA"/>
    <w:rsid w:val="00996768"/>
    <w:rsid w:val="00996828"/>
    <w:rsid w:val="00A21604"/>
    <w:rsid w:val="00AA3AF9"/>
    <w:rsid w:val="00AB0215"/>
    <w:rsid w:val="00AB7A80"/>
    <w:rsid w:val="00AF088B"/>
    <w:rsid w:val="00AF3665"/>
    <w:rsid w:val="00B21BF4"/>
    <w:rsid w:val="00B37CE4"/>
    <w:rsid w:val="00B54821"/>
    <w:rsid w:val="00B560C3"/>
    <w:rsid w:val="00B9493B"/>
    <w:rsid w:val="00BC4AC2"/>
    <w:rsid w:val="00BE16DC"/>
    <w:rsid w:val="00C02B53"/>
    <w:rsid w:val="00C72725"/>
    <w:rsid w:val="00C73F5A"/>
    <w:rsid w:val="00C84117"/>
    <w:rsid w:val="00CB3D2A"/>
    <w:rsid w:val="00CC120E"/>
    <w:rsid w:val="00CD2BFE"/>
    <w:rsid w:val="00CE1BE8"/>
    <w:rsid w:val="00D26CD4"/>
    <w:rsid w:val="00D46F78"/>
    <w:rsid w:val="00D83994"/>
    <w:rsid w:val="00DF60AE"/>
    <w:rsid w:val="00E0760E"/>
    <w:rsid w:val="00E319FA"/>
    <w:rsid w:val="00E44E58"/>
    <w:rsid w:val="00EA2A08"/>
    <w:rsid w:val="00EC3E38"/>
    <w:rsid w:val="00EC4011"/>
    <w:rsid w:val="00F432B0"/>
    <w:rsid w:val="00F43BFF"/>
    <w:rsid w:val="00F62214"/>
    <w:rsid w:val="00F86411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3751B"/>
  <w15:chartTrackingRefBased/>
  <w15:docId w15:val="{DC7ACE73-28BD-4B5A-8ACA-6C874B3F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19FA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319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E319FA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EA2A08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auto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ligge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6a6e63-7a4c-415e-a135-0d280d212f60">
      <UserInfo>
        <DisplayName/>
        <AccountId xsi:nil="true"/>
        <AccountType/>
      </UserInfo>
    </SharedWithUsers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6EA6-0A0F-4D9C-A269-707DAB39AA2F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2.xml><?xml version="1.0" encoding="utf-8"?>
<ds:datastoreItem xmlns:ds="http://schemas.openxmlformats.org/officeDocument/2006/customXml" ds:itemID="{8C7AAEDD-9E4E-40DC-8A27-74C4DD566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9F8FEE-0339-4AC1-80D5-24C9951080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61C3D-8332-4B44-9979-CFE23DDD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(liggend zonder voorblad).dotx</Template>
  <TotalTime>189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quin coolen</cp:lastModifiedBy>
  <cp:revision>13</cp:revision>
  <dcterms:created xsi:type="dcterms:W3CDTF">2022-10-13T08:23:00Z</dcterms:created>
  <dcterms:modified xsi:type="dcterms:W3CDTF">2023-06-08T14:06:00Z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0x010100AC7BCB9E3A2DEA4BBCB4B8B724DDE954</vt:lpwstr>
  </property>
  <property fmtid="{D5CDD505-2E9C-101B-9397-08002B2CF9AE}" pid="3" name="Order">
    <vt:r8>486900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