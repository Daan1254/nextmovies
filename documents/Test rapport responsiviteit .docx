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D3CB" w14:textId="7551C083" w:rsidR="009423AA" w:rsidRDefault="00EA2A08" w:rsidP="00B54821">
      <w:pPr>
        <w:pStyle w:val="Heading1"/>
      </w:pPr>
      <w:r w:rsidRPr="00EA2A08">
        <w:t xml:space="preserve">Bijlage </w:t>
      </w:r>
      <w:r w:rsidR="001E23D3">
        <w:t>4 Sjabloon Testrapport responsiviteit</w:t>
      </w:r>
    </w:p>
    <w:p w14:paraId="33AAA871" w14:textId="3DCC3D38" w:rsidR="00B54821" w:rsidRDefault="00B54821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635"/>
        <w:gridCol w:w="3339"/>
        <w:gridCol w:w="3339"/>
        <w:gridCol w:w="3339"/>
        <w:gridCol w:w="3342"/>
      </w:tblGrid>
      <w:tr w:rsidR="000A0E09" w:rsidRPr="00A80F79" w14:paraId="2029102A" w14:textId="607DC670" w:rsidTr="000A0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56355B"/>
          </w:tcPr>
          <w:p w14:paraId="5432B3BE" w14:textId="5CE4B395" w:rsidR="000A0E09" w:rsidRPr="001E23D3" w:rsidRDefault="000A0E09" w:rsidP="001E23D3">
            <w:pPr>
              <w:jc w:val="center"/>
              <w:rPr>
                <w:b/>
                <w:color w:val="FFFFFF" w:themeColor="background1"/>
                <w:lang w:val="en-GB"/>
              </w:rPr>
            </w:pPr>
            <w:proofErr w:type="spellStart"/>
            <w:r w:rsidRPr="001E23D3">
              <w:rPr>
                <w:b/>
                <w:color w:val="FFFFFF" w:themeColor="background1"/>
                <w:lang w:val="en-GB"/>
              </w:rPr>
              <w:t>Geteste</w:t>
            </w:r>
            <w:proofErr w:type="spellEnd"/>
            <w:r w:rsidRPr="001E23D3">
              <w:rPr>
                <w:b/>
                <w:color w:val="FFFFFF" w:themeColor="background1"/>
                <w:lang w:val="en-GB"/>
              </w:rPr>
              <w:t xml:space="preserve"> devices, </w:t>
            </w:r>
            <w:proofErr w:type="spellStart"/>
            <w:r w:rsidRPr="001E23D3">
              <w:rPr>
                <w:b/>
                <w:color w:val="FFFFFF" w:themeColor="background1"/>
                <w:lang w:val="en-GB"/>
              </w:rPr>
              <w:t>resoluties</w:t>
            </w:r>
            <w:proofErr w:type="spellEnd"/>
            <w:r w:rsidRPr="001E23D3">
              <w:rPr>
                <w:b/>
                <w:color w:val="FFFFFF" w:themeColor="background1"/>
                <w:lang w:val="en-GB"/>
              </w:rPr>
              <w:t xml:space="preserve"> </w:t>
            </w:r>
            <w:proofErr w:type="spellStart"/>
            <w:r w:rsidRPr="001E23D3">
              <w:rPr>
                <w:b/>
                <w:color w:val="FFFFFF" w:themeColor="background1"/>
                <w:lang w:val="en-GB"/>
              </w:rPr>
              <w:t>en</w:t>
            </w:r>
            <w:proofErr w:type="spellEnd"/>
            <w:r w:rsidRPr="001E23D3">
              <w:rPr>
                <w:b/>
                <w:color w:val="FFFFFF" w:themeColor="background1"/>
                <w:lang w:val="en-GB"/>
              </w:rPr>
              <w:t xml:space="preserve"> b</w:t>
            </w:r>
            <w:r>
              <w:rPr>
                <w:b/>
                <w:color w:val="FFFFFF" w:themeColor="background1"/>
                <w:lang w:val="en-GB"/>
              </w:rPr>
              <w:t>rowsers</w:t>
            </w:r>
          </w:p>
        </w:tc>
      </w:tr>
      <w:tr w:rsidR="000A0E09" w14:paraId="79EAC2DA" w14:textId="0A2DEDA9" w:rsidTr="000A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  <w:shd w:val="clear" w:color="auto" w:fill="AECCCE"/>
          </w:tcPr>
          <w:p w14:paraId="625DE30A" w14:textId="70102CB8" w:rsidR="000A0E09" w:rsidRDefault="000A0E09" w:rsidP="006F5213">
            <w:r>
              <w:t>Test item</w:t>
            </w:r>
          </w:p>
        </w:tc>
        <w:tc>
          <w:tcPr>
            <w:tcW w:w="1193" w:type="pct"/>
            <w:shd w:val="clear" w:color="auto" w:fill="AECCCE"/>
          </w:tcPr>
          <w:p w14:paraId="46DBD0EC" w14:textId="49825E90" w:rsidR="000A0E09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1193" w:type="pct"/>
            <w:shd w:val="clear" w:color="auto" w:fill="AECCCE"/>
          </w:tcPr>
          <w:p w14:paraId="33C072CA" w14:textId="255CF3C5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Resolutie</w:t>
            </w:r>
          </w:p>
        </w:tc>
        <w:tc>
          <w:tcPr>
            <w:tcW w:w="1193" w:type="pct"/>
            <w:shd w:val="clear" w:color="auto" w:fill="AECCCE"/>
          </w:tcPr>
          <w:p w14:paraId="69F7AA50" w14:textId="2BEC7D72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  <w:tc>
          <w:tcPr>
            <w:tcW w:w="1193" w:type="pct"/>
            <w:shd w:val="clear" w:color="auto" w:fill="AECCCE"/>
          </w:tcPr>
          <w:p w14:paraId="1F0311B6" w14:textId="2CAA697B" w:rsidR="000A0E09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Functionaliteit</w:t>
            </w:r>
          </w:p>
        </w:tc>
      </w:tr>
      <w:tr w:rsidR="000A0E09" w:rsidRPr="00A80F79" w14:paraId="36121C92" w14:textId="2B98DCA2" w:rsidTr="000A0E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3E420C39" w14:textId="2C6CDF9C" w:rsidR="000A0E09" w:rsidRDefault="000A0E09" w:rsidP="006F5213">
            <w:r>
              <w:t>1</w:t>
            </w:r>
          </w:p>
        </w:tc>
        <w:tc>
          <w:tcPr>
            <w:tcW w:w="1193" w:type="pct"/>
          </w:tcPr>
          <w:p w14:paraId="06DBB742" w14:textId="375F9F75" w:rsidR="000A0E09" w:rsidRDefault="00A80F7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Desktop</w:t>
            </w:r>
          </w:p>
        </w:tc>
        <w:tc>
          <w:tcPr>
            <w:tcW w:w="1193" w:type="pct"/>
          </w:tcPr>
          <w:p w14:paraId="22587B81" w14:textId="4B748337" w:rsidR="000A0E09" w:rsidRPr="00024C55" w:rsidRDefault="00A80F7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2560 x 1600 </w:t>
            </w:r>
          </w:p>
        </w:tc>
        <w:tc>
          <w:tcPr>
            <w:tcW w:w="1193" w:type="pct"/>
          </w:tcPr>
          <w:p w14:paraId="09E06EB1" w14:textId="4AEA61EF" w:rsidR="000A0E09" w:rsidRPr="00A80F79" w:rsidRDefault="00A80F7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114.0.5735.133 (Official Build) (arm64)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)</w:t>
            </w:r>
          </w:p>
        </w:tc>
        <w:tc>
          <w:tcPr>
            <w:tcW w:w="1193" w:type="pct"/>
          </w:tcPr>
          <w:p w14:paraId="22550C05" w14:textId="39A99298" w:rsidR="000A0E09" w:rsidRPr="00A80F79" w:rsidRDefault="00774E0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Laad de </w:t>
            </w:r>
            <w:proofErr w:type="spellStart"/>
            <w:r>
              <w:t>featured</w:t>
            </w:r>
            <w:proofErr w:type="spellEnd"/>
            <w:r>
              <w:t xml:space="preserve"> movie Image goed zien</w:t>
            </w:r>
          </w:p>
        </w:tc>
      </w:tr>
      <w:tr w:rsidR="000A0E09" w14:paraId="65CC833D" w14:textId="17F4F13C" w:rsidTr="000A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6FDECC5A" w14:textId="4B0C1B69" w:rsidR="000A0E09" w:rsidRDefault="000A0E09" w:rsidP="006F5213">
            <w:r>
              <w:t>2</w:t>
            </w:r>
          </w:p>
        </w:tc>
        <w:tc>
          <w:tcPr>
            <w:tcW w:w="1193" w:type="pct"/>
          </w:tcPr>
          <w:p w14:paraId="51528531" w14:textId="1179104C" w:rsidR="000A0E09" w:rsidRDefault="00774E04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</w:t>
            </w:r>
          </w:p>
        </w:tc>
        <w:tc>
          <w:tcPr>
            <w:tcW w:w="1193" w:type="pct"/>
          </w:tcPr>
          <w:p w14:paraId="4A2828C1" w14:textId="1083DBBE" w:rsidR="000A0E09" w:rsidRPr="00024C55" w:rsidRDefault="00774E04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 x 1600</w:t>
            </w:r>
          </w:p>
        </w:tc>
        <w:tc>
          <w:tcPr>
            <w:tcW w:w="1193" w:type="pct"/>
          </w:tcPr>
          <w:p w14:paraId="4DB48954" w14:textId="6B9D124D" w:rsidR="000A0E09" w:rsidRPr="00774E04" w:rsidRDefault="00774E04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114.0.5735.133 (Official Build) (arm64)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)</w:t>
            </w:r>
          </w:p>
        </w:tc>
        <w:tc>
          <w:tcPr>
            <w:tcW w:w="1193" w:type="pct"/>
          </w:tcPr>
          <w:p w14:paraId="2AD74FE2" w14:textId="5D0AC280" w:rsidR="000A0E09" w:rsidRPr="00024C55" w:rsidRDefault="008A0B44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 moeten zoveel mogelijk columns met films zijn op de homepagina dit </w:t>
            </w:r>
            <w:proofErr w:type="gramStart"/>
            <w:r>
              <w:t>word</w:t>
            </w:r>
            <w:proofErr w:type="gramEnd"/>
            <w:r>
              <w:t xml:space="preserve"> berekent op basis van de resolutie</w:t>
            </w:r>
          </w:p>
        </w:tc>
      </w:tr>
      <w:tr w:rsidR="000A0E09" w:rsidRPr="008A0B44" w14:paraId="10CA6A81" w14:textId="77C7C29D" w:rsidTr="000A0E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71D39E36" w14:textId="2A8462BD" w:rsidR="000A0E09" w:rsidRDefault="000A0E09" w:rsidP="006F5213">
            <w:r>
              <w:t>3</w:t>
            </w:r>
          </w:p>
        </w:tc>
        <w:tc>
          <w:tcPr>
            <w:tcW w:w="1193" w:type="pct"/>
          </w:tcPr>
          <w:p w14:paraId="5E6982C3" w14:textId="640FA2F1" w:rsidR="000A0E09" w:rsidRDefault="008A0B4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Mobile </w:t>
            </w:r>
            <w:proofErr w:type="spellStart"/>
            <w:r>
              <w:t>portrait</w:t>
            </w:r>
            <w:proofErr w:type="spellEnd"/>
            <w:r>
              <w:t xml:space="preserve"> </w:t>
            </w:r>
          </w:p>
        </w:tc>
        <w:tc>
          <w:tcPr>
            <w:tcW w:w="1193" w:type="pct"/>
          </w:tcPr>
          <w:p w14:paraId="64AE0FAC" w14:textId="3259D37F" w:rsidR="000A0E09" w:rsidRPr="00024C55" w:rsidRDefault="008A0B4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0B44">
              <w:t>390</w:t>
            </w:r>
            <w:r>
              <w:t xml:space="preserve"> x 844</w:t>
            </w:r>
          </w:p>
        </w:tc>
        <w:tc>
          <w:tcPr>
            <w:tcW w:w="1193" w:type="pct"/>
          </w:tcPr>
          <w:p w14:paraId="3E413CB3" w14:textId="11527C9B" w:rsidR="000A0E09" w:rsidRPr="008A0B44" w:rsidRDefault="008A0B4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80F79">
              <w:rPr>
                <w:lang w:val="en-US"/>
              </w:rPr>
              <w:t>Google Chrome (</w:t>
            </w:r>
            <w:r w:rsidRPr="00A80F79"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Version 114.0.5735.133 (Official Build) (arm64)</w:t>
            </w:r>
            <w:r>
              <w:rPr>
                <w:rFonts w:ascii="Roboto" w:hAnsi="Roboto"/>
                <w:color w:val="5F6368"/>
                <w:sz w:val="20"/>
                <w:szCs w:val="20"/>
                <w:lang w:val="en-US"/>
              </w:rPr>
              <w:t>)</w:t>
            </w:r>
          </w:p>
        </w:tc>
        <w:tc>
          <w:tcPr>
            <w:tcW w:w="1193" w:type="pct"/>
          </w:tcPr>
          <w:p w14:paraId="458203A3" w14:textId="43D2437B" w:rsidR="000A0E09" w:rsidRPr="008A0B44" w:rsidRDefault="008A0B44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0B44">
              <w:t xml:space="preserve">Op de </w:t>
            </w:r>
            <w:proofErr w:type="gramStart"/>
            <w:r w:rsidRPr="008A0B44">
              <w:t>home pagina</w:t>
            </w:r>
            <w:proofErr w:type="gramEnd"/>
            <w:r w:rsidRPr="008A0B44">
              <w:t xml:space="preserve"> moet er nog maar 1</w:t>
            </w:r>
            <w:r>
              <w:t xml:space="preserve"> column zijn van films </w:t>
            </w:r>
          </w:p>
        </w:tc>
      </w:tr>
      <w:tr w:rsidR="000A0E09" w14:paraId="08CB4D77" w14:textId="7BC65A2B" w:rsidTr="000A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1762AB1C" w14:textId="7A677C02" w:rsidR="000A0E09" w:rsidRDefault="000A0E09" w:rsidP="006F5213">
            <w:r>
              <w:t>4</w:t>
            </w:r>
          </w:p>
        </w:tc>
        <w:tc>
          <w:tcPr>
            <w:tcW w:w="1193" w:type="pct"/>
          </w:tcPr>
          <w:p w14:paraId="3F4B2039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401FF663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253BF8FA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037E1883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E09" w14:paraId="34F216E7" w14:textId="6C86781A" w:rsidTr="000A0E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46FC02D9" w14:textId="46656FFD" w:rsidR="000A0E09" w:rsidRDefault="000A0E09" w:rsidP="006F5213">
            <w:r>
              <w:t>5</w:t>
            </w:r>
          </w:p>
        </w:tc>
        <w:tc>
          <w:tcPr>
            <w:tcW w:w="1193" w:type="pct"/>
          </w:tcPr>
          <w:p w14:paraId="4D062B84" w14:textId="77777777" w:rsidR="000A0E09" w:rsidRPr="00024C55" w:rsidRDefault="000A0E0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00C03FAC" w14:textId="77777777" w:rsidR="000A0E09" w:rsidRPr="00024C55" w:rsidRDefault="000A0E0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6A575F5B" w14:textId="77777777" w:rsidR="000A0E09" w:rsidRPr="00024C55" w:rsidRDefault="000A0E0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7DBA6A3D" w14:textId="77777777" w:rsidR="000A0E09" w:rsidRPr="00024C55" w:rsidRDefault="000A0E0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A0E09" w14:paraId="5DB3C6B3" w14:textId="2B528199" w:rsidTr="000A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10E131AF" w14:textId="54DAB83D" w:rsidR="000A0E09" w:rsidRDefault="000A0E09" w:rsidP="006F5213">
            <w:r>
              <w:t>6</w:t>
            </w:r>
          </w:p>
        </w:tc>
        <w:tc>
          <w:tcPr>
            <w:tcW w:w="1193" w:type="pct"/>
          </w:tcPr>
          <w:p w14:paraId="2A3BC631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522F0171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70573C5E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174290DE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E09" w14:paraId="7BB14753" w14:textId="13250CCA" w:rsidTr="000A0E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72F2CFDA" w14:textId="77777777" w:rsidR="000A0E09" w:rsidRDefault="000A0E09" w:rsidP="006F5213"/>
        </w:tc>
        <w:tc>
          <w:tcPr>
            <w:tcW w:w="1193" w:type="pct"/>
          </w:tcPr>
          <w:p w14:paraId="681CC478" w14:textId="77777777" w:rsidR="000A0E09" w:rsidRPr="00024C55" w:rsidRDefault="000A0E0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32AA2D8D" w14:textId="77777777" w:rsidR="000A0E09" w:rsidRPr="00024C55" w:rsidRDefault="000A0E0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45A23AA9" w14:textId="77777777" w:rsidR="000A0E09" w:rsidRPr="00024C55" w:rsidRDefault="000A0E0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0F686B91" w14:textId="77777777" w:rsidR="000A0E09" w:rsidRPr="00024C55" w:rsidRDefault="000A0E09" w:rsidP="006F5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A0E09" w14:paraId="08A3722B" w14:textId="4E29B156" w:rsidTr="000A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" w:type="pct"/>
          </w:tcPr>
          <w:p w14:paraId="536869DA" w14:textId="77777777" w:rsidR="000A0E09" w:rsidRDefault="000A0E09" w:rsidP="006F5213"/>
        </w:tc>
        <w:tc>
          <w:tcPr>
            <w:tcW w:w="1193" w:type="pct"/>
          </w:tcPr>
          <w:p w14:paraId="67B1B486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27675AD6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43149BA2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pct"/>
          </w:tcPr>
          <w:p w14:paraId="3085031D" w14:textId="77777777" w:rsidR="000A0E09" w:rsidRPr="00024C55" w:rsidRDefault="000A0E09" w:rsidP="006F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648D69" w14:textId="77777777" w:rsidR="00AB7A80" w:rsidRDefault="00AB7A80" w:rsidP="002D0DFA"/>
    <w:p w14:paraId="1E2FBA4D" w14:textId="336A1307" w:rsidR="001E23D3" w:rsidRDefault="001E23D3">
      <w:pPr>
        <w:spacing w:after="160" w:line="259" w:lineRule="auto"/>
      </w:pPr>
      <w:r>
        <w:br w:type="page"/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626"/>
        <w:gridCol w:w="2673"/>
        <w:gridCol w:w="2673"/>
        <w:gridCol w:w="2673"/>
        <w:gridCol w:w="2673"/>
        <w:gridCol w:w="2676"/>
      </w:tblGrid>
      <w:tr w:rsidR="001E23D3" w:rsidRPr="001E23D3" w14:paraId="32D00F3A" w14:textId="04A61CA2" w:rsidTr="001E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56355B"/>
          </w:tcPr>
          <w:p w14:paraId="73A51B4F" w14:textId="7F3DE2C4" w:rsidR="001E23D3" w:rsidRDefault="001E23D3" w:rsidP="005F48BF">
            <w:pPr>
              <w:jc w:val="center"/>
              <w:rPr>
                <w:b/>
                <w:color w:val="FFFFFF" w:themeColor="background1"/>
                <w:lang w:val="en-GB"/>
              </w:rPr>
            </w:pPr>
            <w:proofErr w:type="spellStart"/>
            <w:r>
              <w:rPr>
                <w:b/>
                <w:color w:val="FFFFFF" w:themeColor="background1"/>
                <w:lang w:val="en-GB"/>
              </w:rPr>
              <w:lastRenderedPageBreak/>
              <w:t>Testuitslagen</w:t>
            </w:r>
            <w:proofErr w:type="spellEnd"/>
          </w:p>
        </w:tc>
      </w:tr>
      <w:tr w:rsidR="001E23D3" w14:paraId="2AD7D207" w14:textId="2015A933" w:rsidTr="001E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  <w:shd w:val="clear" w:color="auto" w:fill="AECCCE"/>
          </w:tcPr>
          <w:p w14:paraId="72E4EA0D" w14:textId="77777777" w:rsidR="001E23D3" w:rsidRDefault="001E23D3" w:rsidP="005F48BF">
            <w:r>
              <w:t>Test item</w:t>
            </w:r>
          </w:p>
        </w:tc>
        <w:tc>
          <w:tcPr>
            <w:tcW w:w="955" w:type="pct"/>
            <w:shd w:val="clear" w:color="auto" w:fill="AECCCE"/>
          </w:tcPr>
          <w:p w14:paraId="52F3E796" w14:textId="2782FE75" w:rsidR="001E23D3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Testomschrijving</w:t>
            </w:r>
          </w:p>
        </w:tc>
        <w:tc>
          <w:tcPr>
            <w:tcW w:w="955" w:type="pct"/>
            <w:shd w:val="clear" w:color="auto" w:fill="AECCCE"/>
          </w:tcPr>
          <w:p w14:paraId="720850DD" w14:textId="7252AF4E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Oké/Niet oké</w:t>
            </w:r>
          </w:p>
        </w:tc>
        <w:tc>
          <w:tcPr>
            <w:tcW w:w="955" w:type="pct"/>
            <w:shd w:val="clear" w:color="auto" w:fill="AECCCE"/>
          </w:tcPr>
          <w:p w14:paraId="4413134A" w14:textId="732D1ACC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Gebruikte testtool en onderdeel</w:t>
            </w:r>
          </w:p>
        </w:tc>
        <w:tc>
          <w:tcPr>
            <w:tcW w:w="955" w:type="pct"/>
            <w:shd w:val="clear" w:color="auto" w:fill="AECCCE"/>
          </w:tcPr>
          <w:p w14:paraId="42D293A9" w14:textId="331B5F57" w:rsidR="001E23D3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Mogelijke verbeteringen</w:t>
            </w:r>
          </w:p>
        </w:tc>
        <w:tc>
          <w:tcPr>
            <w:tcW w:w="955" w:type="pct"/>
            <w:shd w:val="clear" w:color="auto" w:fill="AECCCE"/>
          </w:tcPr>
          <w:p w14:paraId="7A08DAF9" w14:textId="343D0AAD" w:rsidR="001E23D3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Aangepast?</w:t>
            </w:r>
          </w:p>
        </w:tc>
      </w:tr>
      <w:tr w:rsidR="001E23D3" w14:paraId="23FCAA63" w14:textId="40C56D4E" w:rsidTr="001E2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34A12FB5" w14:textId="77777777" w:rsidR="001E23D3" w:rsidRDefault="001E23D3" w:rsidP="005F48BF">
            <w:r>
              <w:t>1</w:t>
            </w:r>
          </w:p>
        </w:tc>
        <w:tc>
          <w:tcPr>
            <w:tcW w:w="955" w:type="pct"/>
          </w:tcPr>
          <w:p w14:paraId="26B01270" w14:textId="122DF1B7" w:rsidR="001E23D3" w:rsidRDefault="00774E0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Laad de </w:t>
            </w:r>
            <w:proofErr w:type="spellStart"/>
            <w:r>
              <w:t>featured</w:t>
            </w:r>
            <w:proofErr w:type="spellEnd"/>
            <w:r>
              <w:t xml:space="preserve"> movie Image goed zien</w:t>
            </w:r>
          </w:p>
        </w:tc>
        <w:tc>
          <w:tcPr>
            <w:tcW w:w="955" w:type="pct"/>
          </w:tcPr>
          <w:p w14:paraId="4BC02ACE" w14:textId="12D22CD7" w:rsidR="001E23D3" w:rsidRPr="00024C55" w:rsidRDefault="00774E0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Oke</w:t>
            </w:r>
            <w:proofErr w:type="spellEnd"/>
          </w:p>
        </w:tc>
        <w:tc>
          <w:tcPr>
            <w:tcW w:w="955" w:type="pct"/>
          </w:tcPr>
          <w:p w14:paraId="2636EBB1" w14:textId="7E28CAEE" w:rsidR="001E23D3" w:rsidRPr="00024C55" w:rsidRDefault="00774E0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Devtools</w:t>
            </w:r>
            <w:proofErr w:type="spellEnd"/>
          </w:p>
        </w:tc>
        <w:tc>
          <w:tcPr>
            <w:tcW w:w="955" w:type="pct"/>
          </w:tcPr>
          <w:p w14:paraId="3CD4FB19" w14:textId="711A82CC" w:rsidR="001E23D3" w:rsidRPr="00024C55" w:rsidRDefault="00774E0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nvt</w:t>
            </w:r>
            <w:proofErr w:type="spellEnd"/>
            <w:proofErr w:type="gramEnd"/>
          </w:p>
        </w:tc>
        <w:tc>
          <w:tcPr>
            <w:tcW w:w="955" w:type="pct"/>
          </w:tcPr>
          <w:p w14:paraId="70FF2412" w14:textId="7FDEBDC8" w:rsidR="001E23D3" w:rsidRPr="00024C55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nvt</w:t>
            </w:r>
            <w:proofErr w:type="spellEnd"/>
            <w:proofErr w:type="gramEnd"/>
          </w:p>
        </w:tc>
      </w:tr>
      <w:tr w:rsidR="001E23D3" w14:paraId="0288F441" w14:textId="0717C579" w:rsidTr="001E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2F215D93" w14:textId="77777777" w:rsidR="001E23D3" w:rsidRDefault="001E23D3" w:rsidP="005F48BF">
            <w:r>
              <w:t>2</w:t>
            </w:r>
          </w:p>
        </w:tc>
        <w:tc>
          <w:tcPr>
            <w:tcW w:w="955" w:type="pct"/>
          </w:tcPr>
          <w:p w14:paraId="2E0FA06D" w14:textId="3A3D0FBE" w:rsidR="001E23D3" w:rsidRDefault="00774E04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A0B44">
              <w:t xml:space="preserve">Er moeten zoveel mogelijk columns met films zijn op de homepagina dit </w:t>
            </w:r>
            <w:proofErr w:type="gramStart"/>
            <w:r w:rsidR="008A0B44">
              <w:t>word</w:t>
            </w:r>
            <w:proofErr w:type="gramEnd"/>
            <w:r w:rsidR="008A0B44">
              <w:t xml:space="preserve"> berekent op basis van de resolutie</w:t>
            </w:r>
          </w:p>
        </w:tc>
        <w:tc>
          <w:tcPr>
            <w:tcW w:w="955" w:type="pct"/>
          </w:tcPr>
          <w:p w14:paraId="288A4F24" w14:textId="54DC068F" w:rsidR="001E23D3" w:rsidRPr="00024C55" w:rsidRDefault="00774E04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Oke</w:t>
            </w:r>
            <w:proofErr w:type="spellEnd"/>
          </w:p>
        </w:tc>
        <w:tc>
          <w:tcPr>
            <w:tcW w:w="955" w:type="pct"/>
          </w:tcPr>
          <w:p w14:paraId="5D0ACDE0" w14:textId="1F557680" w:rsidR="001E23D3" w:rsidRPr="00024C55" w:rsidRDefault="008A0B44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Devtools</w:t>
            </w:r>
            <w:proofErr w:type="spellEnd"/>
          </w:p>
        </w:tc>
        <w:tc>
          <w:tcPr>
            <w:tcW w:w="955" w:type="pct"/>
          </w:tcPr>
          <w:p w14:paraId="2E2F84CF" w14:textId="14E717D6" w:rsidR="001E23D3" w:rsidRPr="00024C55" w:rsidRDefault="008A0B44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nvt</w:t>
            </w:r>
            <w:proofErr w:type="spellEnd"/>
            <w:proofErr w:type="gramEnd"/>
          </w:p>
        </w:tc>
        <w:tc>
          <w:tcPr>
            <w:tcW w:w="955" w:type="pct"/>
          </w:tcPr>
          <w:p w14:paraId="35FF5B0B" w14:textId="1C2B102C" w:rsidR="001E23D3" w:rsidRPr="00024C55" w:rsidRDefault="008A0B44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nvt</w:t>
            </w:r>
            <w:proofErr w:type="spellEnd"/>
            <w:proofErr w:type="gramEnd"/>
          </w:p>
        </w:tc>
      </w:tr>
      <w:tr w:rsidR="001E23D3" w14:paraId="15FE8A56" w14:textId="205495A8" w:rsidTr="001E2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5B0F07FA" w14:textId="77777777" w:rsidR="001E23D3" w:rsidRDefault="001E23D3" w:rsidP="005F48BF">
            <w:r>
              <w:t>3</w:t>
            </w:r>
          </w:p>
        </w:tc>
        <w:tc>
          <w:tcPr>
            <w:tcW w:w="955" w:type="pct"/>
          </w:tcPr>
          <w:p w14:paraId="6AB1DBA9" w14:textId="0F10DBA7" w:rsidR="001E23D3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0B44">
              <w:t xml:space="preserve">Op de </w:t>
            </w:r>
            <w:proofErr w:type="gramStart"/>
            <w:r w:rsidRPr="008A0B44">
              <w:t>home pagina</w:t>
            </w:r>
            <w:proofErr w:type="gramEnd"/>
            <w:r w:rsidRPr="008A0B44">
              <w:t xml:space="preserve"> moet er nog maar 1</w:t>
            </w:r>
            <w:r>
              <w:t xml:space="preserve"> column zijn van films</w:t>
            </w:r>
          </w:p>
        </w:tc>
        <w:tc>
          <w:tcPr>
            <w:tcW w:w="955" w:type="pct"/>
          </w:tcPr>
          <w:p w14:paraId="4444CB12" w14:textId="43CAD1B3" w:rsidR="001E23D3" w:rsidRPr="00024C55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Oke</w:t>
            </w:r>
            <w:proofErr w:type="spellEnd"/>
          </w:p>
        </w:tc>
        <w:tc>
          <w:tcPr>
            <w:tcW w:w="955" w:type="pct"/>
          </w:tcPr>
          <w:p w14:paraId="1E2F41DD" w14:textId="5FAAE560" w:rsidR="001E23D3" w:rsidRPr="00024C55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Devtools</w:t>
            </w:r>
            <w:proofErr w:type="spellEnd"/>
          </w:p>
        </w:tc>
        <w:tc>
          <w:tcPr>
            <w:tcW w:w="955" w:type="pct"/>
          </w:tcPr>
          <w:p w14:paraId="5122D512" w14:textId="78DE5A86" w:rsidR="001E23D3" w:rsidRPr="00024C55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nvt</w:t>
            </w:r>
            <w:proofErr w:type="spellEnd"/>
            <w:proofErr w:type="gramEnd"/>
          </w:p>
        </w:tc>
        <w:tc>
          <w:tcPr>
            <w:tcW w:w="955" w:type="pct"/>
          </w:tcPr>
          <w:p w14:paraId="67FE0DA5" w14:textId="451B371B" w:rsidR="001E23D3" w:rsidRPr="00024C55" w:rsidRDefault="008A0B44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nvt</w:t>
            </w:r>
            <w:proofErr w:type="spellEnd"/>
            <w:proofErr w:type="gramEnd"/>
          </w:p>
        </w:tc>
      </w:tr>
      <w:tr w:rsidR="001E23D3" w14:paraId="71C9E119" w14:textId="185E54F3" w:rsidTr="001E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610DD0EB" w14:textId="77777777" w:rsidR="001E23D3" w:rsidRDefault="001E23D3" w:rsidP="005F48BF">
            <w:r>
              <w:t>4</w:t>
            </w:r>
          </w:p>
        </w:tc>
        <w:tc>
          <w:tcPr>
            <w:tcW w:w="955" w:type="pct"/>
          </w:tcPr>
          <w:p w14:paraId="6A14B2BE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371A0807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7CB2C8AF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16E3DFBD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75EDB83B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3D3" w14:paraId="7847C317" w14:textId="3BC193FD" w:rsidTr="001E2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68CD8247" w14:textId="77777777" w:rsidR="001E23D3" w:rsidRDefault="001E23D3" w:rsidP="005F48BF">
            <w:r>
              <w:t>5</w:t>
            </w:r>
          </w:p>
        </w:tc>
        <w:tc>
          <w:tcPr>
            <w:tcW w:w="955" w:type="pct"/>
          </w:tcPr>
          <w:p w14:paraId="2F0BC3EC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7167FE50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3D942B23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26BD8621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0C5721C3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23D3" w14:paraId="2EDBD4F3" w14:textId="05B6E8F2" w:rsidTr="001E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74144057" w14:textId="77777777" w:rsidR="001E23D3" w:rsidRDefault="001E23D3" w:rsidP="005F48BF">
            <w:r>
              <w:t>6</w:t>
            </w:r>
          </w:p>
        </w:tc>
        <w:tc>
          <w:tcPr>
            <w:tcW w:w="955" w:type="pct"/>
          </w:tcPr>
          <w:p w14:paraId="47F53487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24ED00AD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333FBA53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618DB935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55133ABE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23D3" w14:paraId="238C95F3" w14:textId="5DC17904" w:rsidTr="001E2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42853D1A" w14:textId="77777777" w:rsidR="001E23D3" w:rsidRDefault="001E23D3" w:rsidP="005F48BF"/>
        </w:tc>
        <w:tc>
          <w:tcPr>
            <w:tcW w:w="955" w:type="pct"/>
          </w:tcPr>
          <w:p w14:paraId="0C85EB96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08AB8481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37070661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4D35F55E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624C812B" w14:textId="77777777" w:rsidR="001E23D3" w:rsidRPr="00024C55" w:rsidRDefault="001E23D3" w:rsidP="005F48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E23D3" w14:paraId="1297F171" w14:textId="2C042BFC" w:rsidTr="001E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pct"/>
          </w:tcPr>
          <w:p w14:paraId="63615588" w14:textId="77777777" w:rsidR="001E23D3" w:rsidRDefault="001E23D3" w:rsidP="005F48BF"/>
        </w:tc>
        <w:tc>
          <w:tcPr>
            <w:tcW w:w="955" w:type="pct"/>
          </w:tcPr>
          <w:p w14:paraId="281B1C79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33200E2C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6FCC7B02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33636F34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5" w:type="pct"/>
          </w:tcPr>
          <w:p w14:paraId="37182276" w14:textId="77777777" w:rsidR="001E23D3" w:rsidRPr="00024C55" w:rsidRDefault="001E23D3" w:rsidP="005F4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68CBBD" w14:textId="45F0DD01" w:rsidR="001E23D3" w:rsidRDefault="001E23D3" w:rsidP="002D0DFA"/>
    <w:p w14:paraId="445B49BA" w14:textId="77777777" w:rsidR="001E23D3" w:rsidRDefault="001E23D3">
      <w:pPr>
        <w:spacing w:after="160" w:line="259" w:lineRule="auto"/>
      </w:pPr>
      <w:r>
        <w:br w:type="page"/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1E23D3" w:rsidRPr="001E23D3" w14:paraId="0C454FF1" w14:textId="77777777" w:rsidTr="001E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7D2840A7" w14:textId="74F30ED3" w:rsidR="001E23D3" w:rsidRPr="001E23D3" w:rsidRDefault="001E23D3" w:rsidP="005F48BF">
            <w:pPr>
              <w:jc w:val="center"/>
              <w:rPr>
                <w:b/>
                <w:color w:val="FFFFFF" w:themeColor="background1"/>
              </w:rPr>
            </w:pPr>
            <w:r w:rsidRPr="001E23D3">
              <w:rPr>
                <w:b/>
                <w:color w:val="FFFFFF" w:themeColor="background1"/>
              </w:rPr>
              <w:lastRenderedPageBreak/>
              <w:t>Conclusies m.b.t. d</w:t>
            </w:r>
            <w:r>
              <w:rPr>
                <w:b/>
                <w:color w:val="FFFFFF" w:themeColor="background1"/>
              </w:rPr>
              <w:t>e responsiviteit</w:t>
            </w:r>
          </w:p>
        </w:tc>
      </w:tr>
      <w:tr w:rsidR="001E23D3" w14:paraId="6BBA22F3" w14:textId="77777777" w:rsidTr="001E2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78E45C69" w14:textId="77777777" w:rsidR="001E23D3" w:rsidRPr="00024C55" w:rsidRDefault="001E23D3" w:rsidP="005F48BF"/>
        </w:tc>
      </w:tr>
    </w:tbl>
    <w:p w14:paraId="37DD757C" w14:textId="77777777" w:rsidR="00EA2A08" w:rsidRPr="00383605" w:rsidRDefault="00EA2A08" w:rsidP="002D0DFA"/>
    <w:sectPr w:rsidR="00EA2A08" w:rsidRPr="00383605" w:rsidSect="00CD2BFE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2FBB" w14:textId="77777777" w:rsidR="00E61A5F" w:rsidRDefault="00E61A5F" w:rsidP="00910A2E">
      <w:pPr>
        <w:spacing w:line="240" w:lineRule="auto"/>
      </w:pPr>
      <w:r>
        <w:separator/>
      </w:r>
    </w:p>
  </w:endnote>
  <w:endnote w:type="continuationSeparator" w:id="0">
    <w:p w14:paraId="63747326" w14:textId="77777777" w:rsidR="00E61A5F" w:rsidRDefault="00E61A5F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5A76" w14:textId="1DB10112" w:rsidR="00C73F5A" w:rsidRDefault="00C73F5A" w:rsidP="00C73F5A">
    <w:pPr>
      <w:pStyle w:val="Footer"/>
      <w:tabs>
        <w:tab w:val="clear" w:pos="4536"/>
        <w:tab w:val="clear" w:pos="9072"/>
        <w:tab w:val="center" w:pos="567"/>
        <w:tab w:val="left" w:pos="5529"/>
        <w:tab w:val="right" w:pos="14004"/>
      </w:tabs>
      <w:jc w:val="center"/>
    </w:pPr>
    <w:r>
      <w:rPr>
        <w:noProof/>
      </w:rPr>
      <w:drawing>
        <wp:inline distT="0" distB="0" distL="0" distR="0" wp14:anchorId="7E01175F" wp14:editId="0AEA81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C73F5A">
      <w:t xml:space="preserve">Bijlage </w:t>
    </w:r>
    <w:r w:rsidR="001E23D3">
      <w:t>4 Sjabloon Testrapport responsiviteit – FED_PF_D1-K1_1v1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086B" w14:textId="77777777" w:rsidR="00E61A5F" w:rsidRDefault="00E61A5F" w:rsidP="00910A2E">
      <w:pPr>
        <w:spacing w:line="240" w:lineRule="auto"/>
      </w:pPr>
      <w:r>
        <w:separator/>
      </w:r>
    </w:p>
  </w:footnote>
  <w:footnote w:type="continuationSeparator" w:id="0">
    <w:p w14:paraId="7A405AB1" w14:textId="77777777" w:rsidR="00E61A5F" w:rsidRDefault="00E61A5F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10321">
    <w:abstractNumId w:val="3"/>
  </w:num>
  <w:num w:numId="2" w16cid:durableId="417870356">
    <w:abstractNumId w:val="29"/>
  </w:num>
  <w:num w:numId="3" w16cid:durableId="1166240747">
    <w:abstractNumId w:val="5"/>
  </w:num>
  <w:num w:numId="4" w16cid:durableId="1360621470">
    <w:abstractNumId w:val="30"/>
  </w:num>
  <w:num w:numId="5" w16cid:durableId="2014796615">
    <w:abstractNumId w:val="12"/>
  </w:num>
  <w:num w:numId="6" w16cid:durableId="362286923">
    <w:abstractNumId w:val="28"/>
  </w:num>
  <w:num w:numId="7" w16cid:durableId="2101560823">
    <w:abstractNumId w:val="0"/>
  </w:num>
  <w:num w:numId="8" w16cid:durableId="1682585030">
    <w:abstractNumId w:val="31"/>
  </w:num>
  <w:num w:numId="9" w16cid:durableId="213542755">
    <w:abstractNumId w:val="16"/>
  </w:num>
  <w:num w:numId="10" w16cid:durableId="1336573566">
    <w:abstractNumId w:val="23"/>
  </w:num>
  <w:num w:numId="11" w16cid:durableId="202912007">
    <w:abstractNumId w:val="25"/>
  </w:num>
  <w:num w:numId="12" w16cid:durableId="1603344959">
    <w:abstractNumId w:val="11"/>
  </w:num>
  <w:num w:numId="13" w16cid:durableId="1364597613">
    <w:abstractNumId w:val="24"/>
  </w:num>
  <w:num w:numId="14" w16cid:durableId="329524691">
    <w:abstractNumId w:val="17"/>
  </w:num>
  <w:num w:numId="15" w16cid:durableId="1450051539">
    <w:abstractNumId w:val="9"/>
  </w:num>
  <w:num w:numId="16" w16cid:durableId="1322463944">
    <w:abstractNumId w:val="1"/>
  </w:num>
  <w:num w:numId="17" w16cid:durableId="887763547">
    <w:abstractNumId w:val="15"/>
  </w:num>
  <w:num w:numId="18" w16cid:durableId="2091349673">
    <w:abstractNumId w:val="4"/>
  </w:num>
  <w:num w:numId="19" w16cid:durableId="1850437823">
    <w:abstractNumId w:val="33"/>
  </w:num>
  <w:num w:numId="20" w16cid:durableId="1075250771">
    <w:abstractNumId w:val="20"/>
  </w:num>
  <w:num w:numId="21" w16cid:durableId="109864372">
    <w:abstractNumId w:val="32"/>
  </w:num>
  <w:num w:numId="22" w16cid:durableId="903684816">
    <w:abstractNumId w:val="27"/>
  </w:num>
  <w:num w:numId="23" w16cid:durableId="204412352">
    <w:abstractNumId w:val="22"/>
  </w:num>
  <w:num w:numId="24" w16cid:durableId="191454483">
    <w:abstractNumId w:val="21"/>
  </w:num>
  <w:num w:numId="25" w16cid:durableId="1982614163">
    <w:abstractNumId w:val="18"/>
  </w:num>
  <w:num w:numId="26" w16cid:durableId="23215884">
    <w:abstractNumId w:val="13"/>
  </w:num>
  <w:num w:numId="27" w16cid:durableId="155614790">
    <w:abstractNumId w:val="6"/>
  </w:num>
  <w:num w:numId="28" w16cid:durableId="1553230881">
    <w:abstractNumId w:val="2"/>
  </w:num>
  <w:num w:numId="29" w16cid:durableId="227573629">
    <w:abstractNumId w:val="26"/>
  </w:num>
  <w:num w:numId="30" w16cid:durableId="1770732165">
    <w:abstractNumId w:val="19"/>
  </w:num>
  <w:num w:numId="31" w16cid:durableId="1806386237">
    <w:abstractNumId w:val="7"/>
  </w:num>
  <w:num w:numId="32" w16cid:durableId="883057744">
    <w:abstractNumId w:val="14"/>
  </w:num>
  <w:num w:numId="33" w16cid:durableId="645353175">
    <w:abstractNumId w:val="10"/>
  </w:num>
  <w:num w:numId="34" w16cid:durableId="630792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D3"/>
    <w:rsid w:val="00095F6E"/>
    <w:rsid w:val="000A0E09"/>
    <w:rsid w:val="000C018E"/>
    <w:rsid w:val="000F27C9"/>
    <w:rsid w:val="00102914"/>
    <w:rsid w:val="0017583A"/>
    <w:rsid w:val="001763E3"/>
    <w:rsid w:val="001E23D3"/>
    <w:rsid w:val="001F5A9F"/>
    <w:rsid w:val="002447F3"/>
    <w:rsid w:val="0026276D"/>
    <w:rsid w:val="002B62D7"/>
    <w:rsid w:val="002D0DFA"/>
    <w:rsid w:val="002F2CE7"/>
    <w:rsid w:val="00383605"/>
    <w:rsid w:val="00453FAC"/>
    <w:rsid w:val="00544045"/>
    <w:rsid w:val="005808B9"/>
    <w:rsid w:val="00594DA0"/>
    <w:rsid w:val="006069E2"/>
    <w:rsid w:val="0069446E"/>
    <w:rsid w:val="006A4BEF"/>
    <w:rsid w:val="006A6D22"/>
    <w:rsid w:val="007511FE"/>
    <w:rsid w:val="007561DA"/>
    <w:rsid w:val="00774E04"/>
    <w:rsid w:val="007A11C2"/>
    <w:rsid w:val="007E65BE"/>
    <w:rsid w:val="00881F6F"/>
    <w:rsid w:val="008A0B44"/>
    <w:rsid w:val="008D64AC"/>
    <w:rsid w:val="008E7EC5"/>
    <w:rsid w:val="00910A2E"/>
    <w:rsid w:val="009423AA"/>
    <w:rsid w:val="009602E1"/>
    <w:rsid w:val="00996768"/>
    <w:rsid w:val="00996828"/>
    <w:rsid w:val="00A21604"/>
    <w:rsid w:val="00A80F79"/>
    <w:rsid w:val="00AA3AF9"/>
    <w:rsid w:val="00AB0215"/>
    <w:rsid w:val="00AB7A80"/>
    <w:rsid w:val="00AF088B"/>
    <w:rsid w:val="00AF3665"/>
    <w:rsid w:val="00B21BF4"/>
    <w:rsid w:val="00B37CE4"/>
    <w:rsid w:val="00B54821"/>
    <w:rsid w:val="00B9493B"/>
    <w:rsid w:val="00BE16DC"/>
    <w:rsid w:val="00C02B53"/>
    <w:rsid w:val="00C73F5A"/>
    <w:rsid w:val="00C84117"/>
    <w:rsid w:val="00CB3D2A"/>
    <w:rsid w:val="00CD2BFE"/>
    <w:rsid w:val="00CE1BE8"/>
    <w:rsid w:val="00D26CD4"/>
    <w:rsid w:val="00D46F78"/>
    <w:rsid w:val="00D83994"/>
    <w:rsid w:val="00E319FA"/>
    <w:rsid w:val="00E44E58"/>
    <w:rsid w:val="00E508D3"/>
    <w:rsid w:val="00E61A5F"/>
    <w:rsid w:val="00EA2A08"/>
    <w:rsid w:val="00EC4011"/>
    <w:rsid w:val="00F2466D"/>
    <w:rsid w:val="00F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866861"/>
  <w15:chartTrackingRefBased/>
  <w15:docId w15:val="{5373D087-B7DF-40D9-BD60-294AD899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9FA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9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319FA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EA2A08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rPr>
        <w:rFonts w:ascii="Calibri" w:hAnsi="Calibri"/>
        <w:color w:val="auto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ligge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6a6e63-7a4c-415e-a135-0d280d212f60">
      <UserInfo>
        <DisplayName/>
        <AccountId xsi:nil="true"/>
        <AccountType/>
      </UserInfo>
    </SharedWithUsers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F8FEE-0339-4AC1-80D5-24C9951080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C6EA6-0A0F-4D9C-A269-707DAB39AA2F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3.xml><?xml version="1.0" encoding="utf-8"?>
<ds:datastoreItem xmlns:ds="http://schemas.openxmlformats.org/officeDocument/2006/customXml" ds:itemID="{12561C3D-8332-4B44-9979-CFE23DDDD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0B7075-626B-4CA4-A685-B8BE8988F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C:\Users\Lotte\Downloads\jjmmdd_in_Bijlage x Naam bijlage (liggend zonder voorblad).dotx</Template>
  <TotalTime>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Verbeek, Daan</cp:lastModifiedBy>
  <cp:revision>2</cp:revision>
  <dcterms:created xsi:type="dcterms:W3CDTF">2023-06-23T10:12:00Z</dcterms:created>
  <dcterms:modified xsi:type="dcterms:W3CDTF">2023-06-23T10:12:00Z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0x010100AC7BCB9E3A2DEA4BBCB4B8B724DDE954</vt:lpwstr>
  </property>
  <property fmtid="{D5CDD505-2E9C-101B-9397-08002B2CF9AE}" pid="3" name="Order">
    <vt:r8>486900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_ColorTag">
    <vt:lpwstr/>
  </property>
</Properties>
</file>